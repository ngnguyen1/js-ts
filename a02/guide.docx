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7355B1" w:rsidR="00365484" w:rsidP="00365484" w:rsidRDefault="007355B1" w14:paraId="0F5A1312" w14:textId="77777777">
      <w:pPr>
        <w:jc w:val="center"/>
      </w:pPr>
      <w:r w:rsidRPr="007355B1">
        <w:rPr>
          <w:rFonts w:cs="Arial"/>
          <w:noProof/>
        </w:rPr>
        <w:drawing>
          <wp:inline distT="0" distB="0" distL="0" distR="0" wp14:anchorId="59AC44F9" wp14:editId="40DEE796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7355B1" w:rsidR="005E64CE" w:rsidP="005E64CE" w:rsidRDefault="005E64CE" w14:paraId="0D9A502A" w14:textId="77777777">
      <w:pPr>
        <w:rPr>
          <w:rFonts w:cs="Arial"/>
        </w:rPr>
      </w:pPr>
    </w:p>
    <w:p w:rsidRPr="007355B1" w:rsidR="002279BD" w:rsidP="002279BD" w:rsidRDefault="002279BD" w14:paraId="74021EB1" w14:textId="77777777">
      <w:pPr>
        <w:spacing w:before="240"/>
        <w:rPr>
          <w:rFonts w:cs="Arial"/>
          <w:iCs/>
          <w:color w:val="800000"/>
          <w:sz w:val="28"/>
        </w:rPr>
      </w:pPr>
    </w:p>
    <w:p w:rsidRPr="007355B1" w:rsidR="002279BD" w:rsidP="002279BD" w:rsidRDefault="002279BD" w14:paraId="1060586D" w14:textId="77777777">
      <w:pPr>
        <w:spacing w:before="240"/>
        <w:rPr>
          <w:rFonts w:cs="Arial"/>
          <w:iCs/>
          <w:color w:val="800000"/>
          <w:sz w:val="28"/>
        </w:rPr>
      </w:pPr>
    </w:p>
    <w:p w:rsidRPr="007355B1" w:rsidR="002279BD" w:rsidP="002279BD" w:rsidRDefault="002279BD" w14:paraId="5B2D0545" w14:textId="77777777">
      <w:pPr>
        <w:spacing w:before="240"/>
        <w:rPr>
          <w:rFonts w:cs="Arial"/>
          <w:iCs/>
          <w:color w:val="800000"/>
          <w:sz w:val="28"/>
        </w:rPr>
      </w:pPr>
    </w:p>
    <w:p w:rsidRPr="007355B1" w:rsidR="002279BD" w:rsidP="005E64CE" w:rsidRDefault="002279BD" w14:paraId="69300054" w14:textId="77777777">
      <w:pPr>
        <w:spacing w:before="240"/>
        <w:jc w:val="center"/>
        <w:rPr>
          <w:rFonts w:cs="Arial"/>
          <w:iCs/>
          <w:color w:val="800000"/>
          <w:sz w:val="28"/>
        </w:rPr>
      </w:pPr>
    </w:p>
    <w:p w:rsidRPr="007355B1" w:rsidR="009C5D62" w:rsidP="009C5D62" w:rsidRDefault="005852C0" w14:paraId="6252C2CD" w14:textId="0B0417B5">
      <w:pPr>
        <w:spacing w:before="240" w:line="360" w:lineRule="auto"/>
        <w:jc w:val="center"/>
        <w:rPr>
          <w:rFonts w:cs="Arial"/>
          <w:b/>
          <w:i/>
          <w:color w:val="AC0000"/>
          <w:spacing w:val="40"/>
          <w:sz w:val="28"/>
        </w:rPr>
      </w:pPr>
      <w:r>
        <w:rPr>
          <w:rFonts w:cs="Arial"/>
          <w:b/>
          <w:i/>
          <w:color w:val="AC0000"/>
          <w:spacing w:val="40"/>
          <w:sz w:val="28"/>
        </w:rPr>
        <w:t>Front-end Advanced</w:t>
      </w:r>
    </w:p>
    <w:p w:rsidRPr="007355B1" w:rsidR="005E64CE" w:rsidP="00AF70F7" w:rsidRDefault="00594E6E" w14:paraId="463FA453" w14:textId="53765DF1">
      <w:pPr>
        <w:spacing w:before="240" w:line="360" w:lineRule="auto"/>
        <w:jc w:val="center"/>
        <w:rPr>
          <w:rFonts w:cs="Arial"/>
          <w:b/>
          <w:color w:val="AC0000"/>
          <w:spacing w:val="40"/>
          <w:sz w:val="40"/>
          <w:lang w:val="en-AU"/>
        </w:rPr>
      </w:pPr>
      <w:r>
        <w:rPr>
          <w:rFonts w:cs="Arial"/>
          <w:b/>
          <w:color w:val="AC0000"/>
          <w:spacing w:val="40"/>
          <w:sz w:val="40"/>
          <w:lang w:val="en-AU"/>
        </w:rPr>
        <w:t>Training Assignment</w:t>
      </w:r>
    </w:p>
    <w:p w:rsidRPr="007355B1" w:rsidR="005E64CE" w:rsidP="005E64CE" w:rsidRDefault="005E64CE" w14:paraId="128FF0E0" w14:textId="77777777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Pr="007355B1" w:rsidR="005E64CE" w:rsidTr="00C35833" w14:paraId="37E3F4A9" w14:textId="77777777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D9D9D9"/>
          </w:tcPr>
          <w:p w:rsidRPr="007355B1" w:rsidR="005E64CE" w:rsidP="00730E39" w:rsidRDefault="007355B1" w14:paraId="37188A5B" w14:textId="777777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Pr="007355B1" w:rsidR="005E64CE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D9D9D9"/>
          </w:tcPr>
          <w:p w:rsidRPr="007355B1" w:rsidR="005E64CE" w:rsidP="00730E39" w:rsidRDefault="007355B1" w14:paraId="43809BC0" w14:textId="77777777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Pr="007355B1" w:rsidR="005E64CE" w:rsidTr="00C35833" w14:paraId="45A13CF9" w14:textId="77777777">
        <w:trPr>
          <w:jc w:val="center"/>
        </w:trPr>
        <w:tc>
          <w:tcPr>
            <w:tcW w:w="311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D9D9D9"/>
          </w:tcPr>
          <w:p w:rsidRPr="007355B1" w:rsidR="005E64CE" w:rsidP="00730E39" w:rsidRDefault="00730E39" w14:paraId="3F2DBE0D" w14:textId="777777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nil"/>
            </w:tcBorders>
            <w:shd w:val="clear" w:color="auto" w:fill="D9D9D9"/>
          </w:tcPr>
          <w:p w:rsidRPr="007355B1" w:rsidR="005E64CE" w:rsidP="00730E39" w:rsidRDefault="007355B1" w14:paraId="58E0DD93" w14:textId="77777777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Pr="007355B1" w:rsidR="005E64CE" w:rsidTr="00C35833" w14:paraId="0CF3D182" w14:textId="77777777">
        <w:trPr>
          <w:jc w:val="center"/>
        </w:trPr>
        <w:tc>
          <w:tcPr>
            <w:tcW w:w="3119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D9D9D9"/>
          </w:tcPr>
          <w:p w:rsidRPr="007355B1" w:rsidR="005E64CE" w:rsidP="00171177" w:rsidRDefault="005E64CE" w14:paraId="55ACFDDD" w14:textId="777777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Pr="007355B1" w:rsidR="00171177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D9D9D9"/>
          </w:tcPr>
          <w:p w:rsidRPr="007355B1" w:rsidR="005E64CE" w:rsidP="00730E39" w:rsidRDefault="002F2BC1" w14:paraId="6893E638" w14:textId="76419EC6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25421">
              <w:rPr>
                <w:rFonts w:ascii="Arial" w:hAnsi="Arial" w:cs="Arial"/>
                <w:bCs/>
                <w:color w:val="auto"/>
              </w:rPr>
              <w:t>7/1/2019</w:t>
            </w:r>
          </w:p>
        </w:tc>
      </w:tr>
    </w:tbl>
    <w:p w:rsidRPr="007355B1" w:rsidR="005E64CE" w:rsidP="005E64CE" w:rsidRDefault="005E64CE" w14:paraId="00B90F91" w14:textId="77777777">
      <w:pPr>
        <w:pStyle w:val="NormalText"/>
        <w:rPr>
          <w:rFonts w:ascii="Arial" w:hAnsi="Arial" w:cs="Arial"/>
        </w:rPr>
      </w:pPr>
    </w:p>
    <w:p w:rsidRPr="007355B1" w:rsidR="005E64CE" w:rsidP="005E64CE" w:rsidRDefault="005E64CE" w14:paraId="5696EF03" w14:textId="77777777">
      <w:pPr>
        <w:rPr>
          <w:rFonts w:cs="Arial"/>
          <w:color w:val="000000"/>
        </w:rPr>
      </w:pPr>
    </w:p>
    <w:p w:rsidRPr="007355B1" w:rsidR="005E64CE" w:rsidP="005E64CE" w:rsidRDefault="005E64CE" w14:paraId="775C2EEA" w14:textId="77777777">
      <w:pPr>
        <w:pStyle w:val="CommentText"/>
        <w:rPr>
          <w:rFonts w:ascii="Arial" w:hAnsi="Arial" w:cs="Arial"/>
        </w:rPr>
      </w:pPr>
    </w:p>
    <w:p w:rsidRPr="007355B1" w:rsidR="005E64CE" w:rsidP="005E64CE" w:rsidRDefault="005E64CE" w14:paraId="2680B0BC" w14:textId="77777777">
      <w:pPr>
        <w:jc w:val="center"/>
        <w:rPr>
          <w:rFonts w:cs="Arial"/>
          <w:bCs/>
        </w:rPr>
      </w:pPr>
    </w:p>
    <w:p w:rsidRPr="007355B1" w:rsidR="005E64CE" w:rsidP="005E64CE" w:rsidRDefault="005E64CE" w14:paraId="3208DB2A" w14:textId="77777777">
      <w:pPr>
        <w:jc w:val="center"/>
        <w:rPr>
          <w:rFonts w:cs="Arial"/>
          <w:bCs/>
        </w:rPr>
      </w:pPr>
    </w:p>
    <w:p w:rsidRPr="007355B1" w:rsidR="002279BD" w:rsidP="005E64CE" w:rsidRDefault="002279BD" w14:paraId="18CC9CF2" w14:textId="77777777">
      <w:pPr>
        <w:jc w:val="center"/>
        <w:rPr>
          <w:rFonts w:cs="Arial"/>
          <w:bCs/>
        </w:rPr>
      </w:pPr>
    </w:p>
    <w:p w:rsidRPr="007355B1" w:rsidR="002279BD" w:rsidP="005E64CE" w:rsidRDefault="002279BD" w14:paraId="7CADBCB6" w14:textId="77777777">
      <w:pPr>
        <w:jc w:val="center"/>
        <w:rPr>
          <w:rFonts w:cs="Arial"/>
          <w:bCs/>
        </w:rPr>
      </w:pPr>
    </w:p>
    <w:p w:rsidRPr="007355B1" w:rsidR="005E64CE" w:rsidP="002279BD" w:rsidRDefault="005E64CE" w14:paraId="302D994A" w14:textId="77777777">
      <w:pPr>
        <w:rPr>
          <w:rFonts w:cs="Arial"/>
          <w:bCs/>
        </w:rPr>
      </w:pPr>
    </w:p>
    <w:p w:rsidRPr="007355B1" w:rsidR="005E64CE" w:rsidP="005E64CE" w:rsidRDefault="005E64CE" w14:paraId="605E796F" w14:textId="77777777">
      <w:pPr>
        <w:jc w:val="center"/>
        <w:rPr>
          <w:rFonts w:cs="Arial"/>
          <w:bCs/>
        </w:rPr>
      </w:pPr>
    </w:p>
    <w:p w:rsidRPr="007355B1" w:rsidR="002279BD" w:rsidP="005E64CE" w:rsidRDefault="002279BD" w14:paraId="23657117" w14:textId="77777777">
      <w:pPr>
        <w:jc w:val="center"/>
        <w:rPr>
          <w:rFonts w:cs="Arial"/>
          <w:bCs/>
        </w:rPr>
      </w:pPr>
    </w:p>
    <w:p w:rsidR="00C35833" w:rsidP="005E64CE" w:rsidRDefault="00C35833" w14:paraId="05B04A10" w14:textId="77777777">
      <w:pPr>
        <w:jc w:val="center"/>
        <w:rPr>
          <w:rFonts w:cs="Arial"/>
          <w:bCs/>
        </w:rPr>
      </w:pPr>
    </w:p>
    <w:p w:rsidR="00BF4722" w:rsidP="005E64CE" w:rsidRDefault="00BF4722" w14:paraId="5715FEF5" w14:textId="77777777">
      <w:pPr>
        <w:jc w:val="center"/>
        <w:rPr>
          <w:rFonts w:cs="Arial"/>
          <w:bCs/>
        </w:rPr>
      </w:pPr>
    </w:p>
    <w:p w:rsidRPr="007355B1" w:rsidR="00552135" w:rsidP="00552135" w:rsidRDefault="00552135" w14:paraId="5EA64A62" w14:textId="77777777">
      <w:pPr>
        <w:jc w:val="center"/>
        <w:rPr>
          <w:rFonts w:cs="Arial"/>
          <w:b/>
          <w:bCs/>
        </w:rPr>
      </w:pPr>
      <w:r w:rsidRPr="007355B1">
        <w:rPr>
          <w:rFonts w:cs="Arial"/>
          <w:b/>
          <w:bCs/>
        </w:rPr>
        <w:t>Hanoi, mm/yyyy</w:t>
      </w:r>
    </w:p>
    <w:p w:rsidRPr="007355B1" w:rsidR="005E64CE" w:rsidP="00171177" w:rsidRDefault="005E64CE" w14:paraId="7A4CC09D" w14:textId="77777777">
      <w:pPr>
        <w:pStyle w:val="NormalH"/>
      </w:pPr>
      <w:r w:rsidRPr="007355B1">
        <w:t>RECORD OF CHANGES</w:t>
      </w:r>
    </w:p>
    <w:p w:rsidRPr="007355B1" w:rsidR="005E64CE" w:rsidP="00AF70F7" w:rsidRDefault="005E64CE" w14:paraId="6D864DFB" w14:textId="77777777">
      <w:pPr>
        <w:pStyle w:val="Footer"/>
        <w:keepLines/>
        <w:ind w:left="0"/>
        <w:jc w:val="both"/>
        <w:rPr>
          <w:rFonts w:ascii="Arial" w:hAnsi="Arial" w:eastAsia="Times New Roman" w:cs="Arial"/>
        </w:rPr>
      </w:pPr>
    </w:p>
    <w:tbl>
      <w:tblPr>
        <w:tblW w:w="8899" w:type="dxa"/>
        <w:tblInd w:w="8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948"/>
        <w:gridCol w:w="1271"/>
        <w:gridCol w:w="1170"/>
        <w:gridCol w:w="1440"/>
      </w:tblGrid>
      <w:tr w:rsidRPr="007355B1" w:rsidR="007355B1" w:rsidTr="00BF4722" w14:paraId="6F3B55D0" w14:textId="77777777">
        <w:tc>
          <w:tcPr>
            <w:tcW w:w="540" w:type="dxa"/>
            <w:shd w:val="clear" w:color="auto" w:fill="D9D9D9"/>
          </w:tcPr>
          <w:p w:rsidRPr="007355B1" w:rsidR="007355B1" w:rsidP="007355B1" w:rsidRDefault="007355B1" w14:paraId="546A8C32" w14:textId="77777777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:rsidRPr="007355B1" w:rsidR="007355B1" w:rsidP="007355B1" w:rsidRDefault="007355B1" w14:paraId="1691374E" w14:textId="77777777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948" w:type="dxa"/>
            <w:shd w:val="clear" w:color="auto" w:fill="D9D9D9"/>
          </w:tcPr>
          <w:p w:rsidRPr="007355B1" w:rsidR="007355B1" w:rsidP="007355B1" w:rsidRDefault="007355B1" w14:paraId="5C035658" w14:textId="77777777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:rsidRPr="007355B1" w:rsidR="007355B1" w:rsidP="007355B1" w:rsidRDefault="007355B1" w14:paraId="071451DA" w14:textId="77777777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:rsidRPr="007355B1" w:rsidR="007355B1" w:rsidP="007355B1" w:rsidRDefault="007355B1" w14:paraId="3194D08B" w14:textId="77777777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:rsidR="007355B1" w:rsidP="007355B1" w:rsidRDefault="007355B1" w14:paraId="35112EC0" w14:textId="77777777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Pr="007355B1" w:rsidR="00F66BC1" w:rsidTr="00BF4722" w14:paraId="6D52D535" w14:textId="77777777">
        <w:tc>
          <w:tcPr>
            <w:tcW w:w="540" w:type="dxa"/>
          </w:tcPr>
          <w:p w:rsidRPr="007355B1" w:rsidR="00F66BC1" w:rsidP="00B139A4" w:rsidRDefault="00F66BC1" w14:paraId="5257F323" w14:textId="2E3C015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30" w:type="dxa"/>
          </w:tcPr>
          <w:p w:rsidRPr="007355B1" w:rsidR="00F66BC1" w:rsidP="00F66BC1" w:rsidRDefault="00F66BC1" w14:paraId="1317792F" w14:textId="4F0B95C2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30/May/2019</w:t>
            </w:r>
          </w:p>
        </w:tc>
        <w:tc>
          <w:tcPr>
            <w:tcW w:w="2948" w:type="dxa"/>
          </w:tcPr>
          <w:p w:rsidRPr="007355B1" w:rsidR="00F66BC1" w:rsidP="00F66BC1" w:rsidRDefault="00F66BC1" w14:paraId="0690B008" w14:textId="0A7D0DB2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a new assignment</w:t>
            </w:r>
          </w:p>
        </w:tc>
        <w:tc>
          <w:tcPr>
            <w:tcW w:w="1271" w:type="dxa"/>
          </w:tcPr>
          <w:p w:rsidRPr="007355B1" w:rsidR="00F66BC1" w:rsidP="00F66BC1" w:rsidRDefault="00F66BC1" w14:paraId="77BDDFF8" w14:textId="7A830D73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new</w:t>
            </w:r>
          </w:p>
        </w:tc>
        <w:tc>
          <w:tcPr>
            <w:tcW w:w="1170" w:type="dxa"/>
          </w:tcPr>
          <w:p w:rsidRPr="007355B1" w:rsidR="00F66BC1" w:rsidP="00F66BC1" w:rsidRDefault="00F66BC1" w14:paraId="4A462EB8" w14:textId="10A7DFEE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:rsidRPr="007355B1" w:rsidR="00F66BC1" w:rsidP="00F66BC1" w:rsidRDefault="00F66BC1" w14:paraId="017B2BFA" w14:textId="1346575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Pr="007355B1" w:rsidR="00F66BC1" w:rsidTr="00BF4722" w14:paraId="2B18C552" w14:textId="77777777">
        <w:tc>
          <w:tcPr>
            <w:tcW w:w="540" w:type="dxa"/>
          </w:tcPr>
          <w:p w:rsidRPr="007355B1" w:rsidR="00F66BC1" w:rsidP="00B139A4" w:rsidRDefault="00F66BC1" w14:paraId="1DCA45B9" w14:textId="0C91B96B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30" w:type="dxa"/>
          </w:tcPr>
          <w:p w:rsidRPr="007355B1" w:rsidR="00F66BC1" w:rsidP="00F66BC1" w:rsidRDefault="00F66BC1" w14:paraId="73E185C6" w14:textId="4D82E74E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07/Jun/2019</w:t>
            </w:r>
          </w:p>
        </w:tc>
        <w:tc>
          <w:tcPr>
            <w:tcW w:w="2948" w:type="dxa"/>
          </w:tcPr>
          <w:p w:rsidRPr="007355B1" w:rsidR="00F66BC1" w:rsidP="00F66BC1" w:rsidRDefault="00F66BC1" w14:paraId="2DD5E648" w14:textId="31F08656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 Fsoft Template</w:t>
            </w:r>
          </w:p>
        </w:tc>
        <w:tc>
          <w:tcPr>
            <w:tcW w:w="1271" w:type="dxa"/>
          </w:tcPr>
          <w:p w:rsidRPr="007355B1" w:rsidR="00F66BC1" w:rsidP="00F66BC1" w:rsidRDefault="00F66BC1" w14:paraId="01F01A9F" w14:textId="735E536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1170" w:type="dxa"/>
          </w:tcPr>
          <w:p w:rsidRPr="007355B1" w:rsidR="00F66BC1" w:rsidP="00F66BC1" w:rsidRDefault="00F66BC1" w14:paraId="7339FDA8" w14:textId="04B27F2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:rsidRPr="007355B1" w:rsidR="00F66BC1" w:rsidP="00F66BC1" w:rsidRDefault="00F66BC1" w14:paraId="12C50335" w14:textId="4EC56C10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Pr="007355B1" w:rsidR="00F66BC1" w:rsidTr="00BF4722" w14:paraId="63E07624" w14:textId="77777777">
        <w:tc>
          <w:tcPr>
            <w:tcW w:w="540" w:type="dxa"/>
          </w:tcPr>
          <w:p w:rsidRPr="007355B1" w:rsidR="00F66BC1" w:rsidP="00F66BC1" w:rsidRDefault="00F66BC1" w14:paraId="7056B60D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Pr="007355B1" w:rsidR="00F66BC1" w:rsidP="00F66BC1" w:rsidRDefault="00F66BC1" w14:paraId="4992F3B4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Pr="007355B1" w:rsidR="00F66BC1" w:rsidP="00F66BC1" w:rsidRDefault="00F66BC1" w14:paraId="259C1849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Pr="007355B1" w:rsidR="00F66BC1" w:rsidP="00F66BC1" w:rsidRDefault="00F66BC1" w14:paraId="705C5E77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Pr="007355B1" w:rsidR="00F66BC1" w:rsidP="00F66BC1" w:rsidRDefault="00F66BC1" w14:paraId="22A0F30B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Pr="007355B1" w:rsidR="00F66BC1" w:rsidP="00F66BC1" w:rsidRDefault="00F66BC1" w14:paraId="1398B18F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7355B1" w:rsidR="00F66BC1" w:rsidTr="00BF4722" w14:paraId="2C3B726E" w14:textId="77777777">
        <w:tc>
          <w:tcPr>
            <w:tcW w:w="540" w:type="dxa"/>
          </w:tcPr>
          <w:p w:rsidRPr="007355B1" w:rsidR="00F66BC1" w:rsidP="00F66BC1" w:rsidRDefault="00F66BC1" w14:paraId="35212FF3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Pr="007355B1" w:rsidR="00F66BC1" w:rsidP="00F66BC1" w:rsidRDefault="00F66BC1" w14:paraId="55395431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Pr="007355B1" w:rsidR="00F66BC1" w:rsidP="00F66BC1" w:rsidRDefault="00F66BC1" w14:paraId="135FD09E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Pr="007355B1" w:rsidR="00F66BC1" w:rsidP="00F66BC1" w:rsidRDefault="00F66BC1" w14:paraId="5DD2F7B1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Pr="007355B1" w:rsidR="00F66BC1" w:rsidP="00F66BC1" w:rsidRDefault="00F66BC1" w14:paraId="01752748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Pr="007355B1" w:rsidR="00F66BC1" w:rsidP="00F66BC1" w:rsidRDefault="00F66BC1" w14:paraId="0670B0CE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7355B1" w:rsidR="00F66BC1" w:rsidTr="00BF4722" w14:paraId="5BF7ACAE" w14:textId="77777777">
        <w:tc>
          <w:tcPr>
            <w:tcW w:w="540" w:type="dxa"/>
          </w:tcPr>
          <w:p w:rsidRPr="007355B1" w:rsidR="00F66BC1" w:rsidP="00F66BC1" w:rsidRDefault="00F66BC1" w14:paraId="7FA1AFA5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Pr="007355B1" w:rsidR="00F66BC1" w:rsidP="00F66BC1" w:rsidRDefault="00F66BC1" w14:paraId="78DC4B01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Pr="007355B1" w:rsidR="00F66BC1" w:rsidP="00F66BC1" w:rsidRDefault="00F66BC1" w14:paraId="363669EA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Pr="007355B1" w:rsidR="00F66BC1" w:rsidP="00F66BC1" w:rsidRDefault="00F66BC1" w14:paraId="6089F5EC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Pr="007355B1" w:rsidR="00F66BC1" w:rsidP="00F66BC1" w:rsidRDefault="00F66BC1" w14:paraId="27AC3641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Pr="007355B1" w:rsidR="00F66BC1" w:rsidP="00F66BC1" w:rsidRDefault="00F66BC1" w14:paraId="14AA1516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7355B1" w:rsidR="00F66BC1" w:rsidTr="00BF4722" w14:paraId="0EC079B8" w14:textId="77777777">
        <w:tc>
          <w:tcPr>
            <w:tcW w:w="540" w:type="dxa"/>
          </w:tcPr>
          <w:p w:rsidRPr="007355B1" w:rsidR="00F66BC1" w:rsidP="00F66BC1" w:rsidRDefault="00F66BC1" w14:paraId="47A8782F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Pr="007355B1" w:rsidR="00F66BC1" w:rsidP="00F66BC1" w:rsidRDefault="00F66BC1" w14:paraId="25178F46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Pr="007355B1" w:rsidR="00F66BC1" w:rsidP="00F66BC1" w:rsidRDefault="00F66BC1" w14:paraId="13E02EFF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Pr="007355B1" w:rsidR="00F66BC1" w:rsidP="00F66BC1" w:rsidRDefault="00F66BC1" w14:paraId="1A77B9D1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Pr="007355B1" w:rsidR="00F66BC1" w:rsidP="00F66BC1" w:rsidRDefault="00F66BC1" w14:paraId="7E203DD8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Pr="007355B1" w:rsidR="00F66BC1" w:rsidP="00F66BC1" w:rsidRDefault="00F66BC1" w14:paraId="35F18D24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7355B1" w:rsidR="00F66BC1" w:rsidTr="00BF4722" w14:paraId="16B3BED7" w14:textId="77777777">
        <w:tc>
          <w:tcPr>
            <w:tcW w:w="540" w:type="dxa"/>
          </w:tcPr>
          <w:p w:rsidRPr="007355B1" w:rsidR="00F66BC1" w:rsidP="00F66BC1" w:rsidRDefault="00F66BC1" w14:paraId="090A40F1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Pr="007355B1" w:rsidR="00F66BC1" w:rsidP="00F66BC1" w:rsidRDefault="00F66BC1" w14:paraId="696A20C2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Pr="007355B1" w:rsidR="00F66BC1" w:rsidP="00F66BC1" w:rsidRDefault="00F66BC1" w14:paraId="2777B00F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Pr="007355B1" w:rsidR="00F66BC1" w:rsidP="00F66BC1" w:rsidRDefault="00F66BC1" w14:paraId="35A9F369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Pr="007355B1" w:rsidR="00F66BC1" w:rsidP="00F66BC1" w:rsidRDefault="00F66BC1" w14:paraId="53EBD351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Pr="007355B1" w:rsidR="00F66BC1" w:rsidP="00F66BC1" w:rsidRDefault="00F66BC1" w14:paraId="1916B1E8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7355B1" w:rsidR="00F66BC1" w:rsidTr="00BF4722" w14:paraId="6B238C7C" w14:textId="77777777">
        <w:tc>
          <w:tcPr>
            <w:tcW w:w="540" w:type="dxa"/>
          </w:tcPr>
          <w:p w:rsidRPr="007355B1" w:rsidR="00F66BC1" w:rsidP="00F66BC1" w:rsidRDefault="00F66BC1" w14:paraId="08AD025E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Pr="007355B1" w:rsidR="00F66BC1" w:rsidP="00F66BC1" w:rsidRDefault="00F66BC1" w14:paraId="704095D4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Pr="007355B1" w:rsidR="00F66BC1" w:rsidP="00F66BC1" w:rsidRDefault="00F66BC1" w14:paraId="78C0E35E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Pr="007355B1" w:rsidR="00F66BC1" w:rsidP="00F66BC1" w:rsidRDefault="00F66BC1" w14:paraId="1ADF8902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Pr="007355B1" w:rsidR="00F66BC1" w:rsidP="00F66BC1" w:rsidRDefault="00F66BC1" w14:paraId="0C97CEF2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Pr="007355B1" w:rsidR="00F66BC1" w:rsidP="00F66BC1" w:rsidRDefault="00F66BC1" w14:paraId="36EADCC0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7355B1" w:rsidR="00F66BC1" w:rsidTr="00BF4722" w14:paraId="20D8C4DA" w14:textId="77777777">
        <w:tc>
          <w:tcPr>
            <w:tcW w:w="540" w:type="dxa"/>
          </w:tcPr>
          <w:p w:rsidRPr="007355B1" w:rsidR="00F66BC1" w:rsidP="00F66BC1" w:rsidRDefault="00F66BC1" w14:paraId="4DD16FFA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Pr="007355B1" w:rsidR="00F66BC1" w:rsidP="00F66BC1" w:rsidRDefault="00F66BC1" w14:paraId="76C19844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Pr="007355B1" w:rsidR="00F66BC1" w:rsidP="00F66BC1" w:rsidRDefault="00F66BC1" w14:paraId="7BFB6FB8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Pr="007355B1" w:rsidR="00F66BC1" w:rsidP="00F66BC1" w:rsidRDefault="00F66BC1" w14:paraId="77F9F255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Pr="007355B1" w:rsidR="00F66BC1" w:rsidP="00F66BC1" w:rsidRDefault="00F66BC1" w14:paraId="4AD296E5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Pr="007355B1" w:rsidR="00F66BC1" w:rsidP="00F66BC1" w:rsidRDefault="00F66BC1" w14:paraId="0BF3BE50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7355B1" w:rsidR="00F66BC1" w:rsidTr="00BF4722" w14:paraId="4BBDC10A" w14:textId="77777777">
        <w:tc>
          <w:tcPr>
            <w:tcW w:w="540" w:type="dxa"/>
          </w:tcPr>
          <w:p w:rsidRPr="007355B1" w:rsidR="00F66BC1" w:rsidP="00F66BC1" w:rsidRDefault="00F66BC1" w14:paraId="3704A51B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Pr="007355B1" w:rsidR="00F66BC1" w:rsidP="00F66BC1" w:rsidRDefault="00F66BC1" w14:paraId="483EC258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Pr="007355B1" w:rsidR="00F66BC1" w:rsidP="00F66BC1" w:rsidRDefault="00F66BC1" w14:paraId="2AB27307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Pr="007355B1" w:rsidR="00F66BC1" w:rsidP="00F66BC1" w:rsidRDefault="00F66BC1" w14:paraId="1AF38AD8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Pr="007355B1" w:rsidR="00F66BC1" w:rsidP="00F66BC1" w:rsidRDefault="00F66BC1" w14:paraId="0C2235E5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Pr="007355B1" w:rsidR="00F66BC1" w:rsidP="00F66BC1" w:rsidRDefault="00F66BC1" w14:paraId="177A593A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Pr="007355B1" w:rsidR="005E64CE" w:rsidP="005E64CE" w:rsidRDefault="005E64CE" w14:paraId="49A37499" w14:textId="77777777">
      <w:pPr>
        <w:rPr>
          <w:rFonts w:cs="Arial"/>
          <w:bCs/>
        </w:rPr>
      </w:pPr>
    </w:p>
    <w:p w:rsidRPr="007355B1" w:rsidR="002F3B39" w:rsidRDefault="005E64CE" w14:paraId="1EBCF4DD" w14:textId="77777777">
      <w:pPr>
        <w:rPr>
          <w:rFonts w:cs="Arial"/>
        </w:rPr>
      </w:pPr>
      <w:r w:rsidRPr="007355B1">
        <w:rPr>
          <w:rFonts w:cs="Arial"/>
        </w:rPr>
        <w:br w:type="page"/>
      </w:r>
    </w:p>
    <w:p w:rsidRPr="007355B1" w:rsidR="002F3B39" w:rsidP="00171177" w:rsidRDefault="002F3B39" w14:paraId="520A8F9C" w14:textId="77777777">
      <w:pPr>
        <w:pStyle w:val="TOCHeading"/>
        <w:rPr>
          <w:rFonts w:cs="Arial"/>
        </w:rPr>
      </w:pPr>
      <w:r w:rsidRPr="007355B1">
        <w:rPr>
          <w:rFonts w:cs="Arial"/>
        </w:rPr>
        <w:t>Contents</w:t>
      </w:r>
    </w:p>
    <w:p w:rsidR="00375340" w:rsidRDefault="00B94847" w14:paraId="19FA7612" w14:textId="32026A27">
      <w:pPr>
        <w:pStyle w:val="TOC1"/>
        <w:tabs>
          <w:tab w:val="right" w:leader="dot" w:pos="9627"/>
        </w:tabs>
        <w:rPr>
          <w:rFonts w:asciiTheme="minorHAnsi" w:hAnsiTheme="minorHAnsi" w:eastAsiaTheme="minorEastAsia" w:cstheme="minorBidi"/>
          <w:noProof/>
          <w:sz w:val="24"/>
          <w:szCs w:val="24"/>
          <w:lang w:val="en-US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\t "FA_Lev3,3" </w:instrText>
      </w:r>
      <w:r>
        <w:rPr>
          <w:rFonts w:cs="Arial"/>
        </w:rPr>
        <w:fldChar w:fldCharType="separate"/>
      </w:r>
      <w:hyperlink w:history="1" w:anchor="_Toc20736977">
        <w:r w:rsidRPr="004B2AEA" w:rsidR="00375340">
          <w:rPr>
            <w:rStyle w:val="Hyperlink"/>
            <w:rFonts w:cs="Arial"/>
            <w:noProof/>
          </w:rPr>
          <w:t>Day 5-6. Unit 3: OOP and Prototype</w:t>
        </w:r>
        <w:r w:rsidR="00375340">
          <w:rPr>
            <w:noProof/>
            <w:webHidden/>
          </w:rPr>
          <w:tab/>
        </w:r>
        <w:r w:rsidR="00375340">
          <w:rPr>
            <w:noProof/>
            <w:webHidden/>
          </w:rPr>
          <w:fldChar w:fldCharType="begin"/>
        </w:r>
        <w:r w:rsidR="00375340">
          <w:rPr>
            <w:noProof/>
            <w:webHidden/>
          </w:rPr>
          <w:instrText xml:space="preserve"> PAGEREF _Toc20736977 \h </w:instrText>
        </w:r>
        <w:r w:rsidR="00375340">
          <w:rPr>
            <w:noProof/>
            <w:webHidden/>
          </w:rPr>
        </w:r>
        <w:r w:rsidR="00375340">
          <w:rPr>
            <w:noProof/>
            <w:webHidden/>
          </w:rPr>
          <w:fldChar w:fldCharType="separate"/>
        </w:r>
        <w:r w:rsidR="00375340">
          <w:rPr>
            <w:noProof/>
            <w:webHidden/>
          </w:rPr>
          <w:t>4</w:t>
        </w:r>
        <w:r w:rsidR="00375340">
          <w:rPr>
            <w:noProof/>
            <w:webHidden/>
          </w:rPr>
          <w:fldChar w:fldCharType="end"/>
        </w:r>
      </w:hyperlink>
    </w:p>
    <w:p w:rsidR="00375340" w:rsidRDefault="00661DE8" w14:paraId="38905D0B" w14:textId="6C8EBF45">
      <w:pPr>
        <w:pStyle w:val="TOC3"/>
        <w:tabs>
          <w:tab w:val="right" w:leader="dot" w:pos="9627"/>
        </w:tabs>
        <w:rPr>
          <w:rFonts w:asciiTheme="minorHAnsi" w:hAnsiTheme="minorHAnsi" w:eastAsiaTheme="minorEastAsia" w:cstheme="minorBidi"/>
          <w:noProof/>
          <w:sz w:val="24"/>
          <w:szCs w:val="24"/>
          <w:lang w:val="en-US"/>
        </w:rPr>
      </w:pPr>
      <w:hyperlink w:history="1" w:anchor="_Toc20736978">
        <w:r w:rsidRPr="004B2AEA" w:rsidR="00375340">
          <w:rPr>
            <w:rStyle w:val="Hyperlink"/>
            <w:noProof/>
          </w:rPr>
          <w:t>Objectives</w:t>
        </w:r>
        <w:r w:rsidR="00375340">
          <w:rPr>
            <w:noProof/>
            <w:webHidden/>
          </w:rPr>
          <w:tab/>
        </w:r>
        <w:r w:rsidR="00375340">
          <w:rPr>
            <w:noProof/>
            <w:webHidden/>
          </w:rPr>
          <w:fldChar w:fldCharType="begin"/>
        </w:r>
        <w:r w:rsidR="00375340">
          <w:rPr>
            <w:noProof/>
            <w:webHidden/>
          </w:rPr>
          <w:instrText xml:space="preserve"> PAGEREF _Toc20736978 \h </w:instrText>
        </w:r>
        <w:r w:rsidR="00375340">
          <w:rPr>
            <w:noProof/>
            <w:webHidden/>
          </w:rPr>
        </w:r>
        <w:r w:rsidR="00375340">
          <w:rPr>
            <w:noProof/>
            <w:webHidden/>
          </w:rPr>
          <w:fldChar w:fldCharType="separate"/>
        </w:r>
        <w:r w:rsidR="00375340">
          <w:rPr>
            <w:noProof/>
            <w:webHidden/>
          </w:rPr>
          <w:t>4</w:t>
        </w:r>
        <w:r w:rsidR="00375340">
          <w:rPr>
            <w:noProof/>
            <w:webHidden/>
          </w:rPr>
          <w:fldChar w:fldCharType="end"/>
        </w:r>
      </w:hyperlink>
    </w:p>
    <w:p w:rsidR="00375340" w:rsidRDefault="00661DE8" w14:paraId="154E33EF" w14:textId="2C0C2569">
      <w:pPr>
        <w:pStyle w:val="TOC3"/>
        <w:tabs>
          <w:tab w:val="right" w:leader="dot" w:pos="9627"/>
        </w:tabs>
        <w:rPr>
          <w:rFonts w:asciiTheme="minorHAnsi" w:hAnsiTheme="minorHAnsi" w:eastAsiaTheme="minorEastAsia" w:cstheme="minorBidi"/>
          <w:noProof/>
          <w:sz w:val="24"/>
          <w:szCs w:val="24"/>
          <w:lang w:val="en-US"/>
        </w:rPr>
      </w:pPr>
      <w:hyperlink w:history="1" w:anchor="_Toc20736979">
        <w:r w:rsidRPr="004B2AEA" w:rsidR="00375340">
          <w:rPr>
            <w:rStyle w:val="Hyperlink"/>
            <w:noProof/>
          </w:rPr>
          <w:t>Specification</w:t>
        </w:r>
        <w:r w:rsidR="00375340">
          <w:rPr>
            <w:noProof/>
            <w:webHidden/>
          </w:rPr>
          <w:tab/>
        </w:r>
        <w:r w:rsidR="00375340">
          <w:rPr>
            <w:noProof/>
            <w:webHidden/>
          </w:rPr>
          <w:fldChar w:fldCharType="begin"/>
        </w:r>
        <w:r w:rsidR="00375340">
          <w:rPr>
            <w:noProof/>
            <w:webHidden/>
          </w:rPr>
          <w:instrText xml:space="preserve"> PAGEREF _Toc20736979 \h </w:instrText>
        </w:r>
        <w:r w:rsidR="00375340">
          <w:rPr>
            <w:noProof/>
            <w:webHidden/>
          </w:rPr>
        </w:r>
        <w:r w:rsidR="00375340">
          <w:rPr>
            <w:noProof/>
            <w:webHidden/>
          </w:rPr>
          <w:fldChar w:fldCharType="separate"/>
        </w:r>
        <w:r w:rsidR="00375340">
          <w:rPr>
            <w:noProof/>
            <w:webHidden/>
          </w:rPr>
          <w:t>4</w:t>
        </w:r>
        <w:r w:rsidR="00375340">
          <w:rPr>
            <w:noProof/>
            <w:webHidden/>
          </w:rPr>
          <w:fldChar w:fldCharType="end"/>
        </w:r>
      </w:hyperlink>
    </w:p>
    <w:p w:rsidR="00375340" w:rsidRDefault="00661DE8" w14:paraId="742B0F7E" w14:textId="338F6CEE">
      <w:pPr>
        <w:pStyle w:val="TOC3"/>
        <w:tabs>
          <w:tab w:val="right" w:leader="dot" w:pos="9627"/>
        </w:tabs>
        <w:rPr>
          <w:rFonts w:asciiTheme="minorHAnsi" w:hAnsiTheme="minorHAnsi" w:eastAsiaTheme="minorEastAsia" w:cstheme="minorBidi"/>
          <w:noProof/>
          <w:sz w:val="24"/>
          <w:szCs w:val="24"/>
          <w:lang w:val="en-US"/>
        </w:rPr>
      </w:pPr>
      <w:hyperlink w:history="1" w:anchor="_Toc20736980">
        <w:r w:rsidRPr="004B2AEA" w:rsidR="00375340">
          <w:rPr>
            <w:rStyle w:val="Hyperlink"/>
            <w:noProof/>
          </w:rPr>
          <w:t>Follow up:</w:t>
        </w:r>
        <w:r w:rsidR="00375340">
          <w:rPr>
            <w:noProof/>
            <w:webHidden/>
          </w:rPr>
          <w:tab/>
        </w:r>
        <w:r w:rsidR="00375340">
          <w:rPr>
            <w:noProof/>
            <w:webHidden/>
          </w:rPr>
          <w:fldChar w:fldCharType="begin"/>
        </w:r>
        <w:r w:rsidR="00375340">
          <w:rPr>
            <w:noProof/>
            <w:webHidden/>
          </w:rPr>
          <w:instrText xml:space="preserve"> PAGEREF _Toc20736980 \h </w:instrText>
        </w:r>
        <w:r w:rsidR="00375340">
          <w:rPr>
            <w:noProof/>
            <w:webHidden/>
          </w:rPr>
        </w:r>
        <w:r w:rsidR="00375340">
          <w:rPr>
            <w:noProof/>
            <w:webHidden/>
          </w:rPr>
          <w:fldChar w:fldCharType="separate"/>
        </w:r>
        <w:r w:rsidR="00375340">
          <w:rPr>
            <w:noProof/>
            <w:webHidden/>
          </w:rPr>
          <w:t>6</w:t>
        </w:r>
        <w:r w:rsidR="00375340">
          <w:rPr>
            <w:noProof/>
            <w:webHidden/>
          </w:rPr>
          <w:fldChar w:fldCharType="end"/>
        </w:r>
      </w:hyperlink>
    </w:p>
    <w:p w:rsidR="00375340" w:rsidRDefault="00661DE8" w14:paraId="32FE5367" w14:textId="39E317F4">
      <w:pPr>
        <w:pStyle w:val="TOC3"/>
        <w:tabs>
          <w:tab w:val="right" w:leader="dot" w:pos="9627"/>
        </w:tabs>
        <w:rPr>
          <w:rFonts w:asciiTheme="minorHAnsi" w:hAnsiTheme="minorHAnsi" w:eastAsiaTheme="minorEastAsia" w:cstheme="minorBidi"/>
          <w:noProof/>
          <w:sz w:val="24"/>
          <w:szCs w:val="24"/>
          <w:lang w:val="en-US"/>
        </w:rPr>
      </w:pPr>
      <w:hyperlink w:history="1" w:anchor="_Toc20736981">
        <w:r w:rsidRPr="004B2AEA" w:rsidR="00375340">
          <w:rPr>
            <w:rStyle w:val="Hyperlink"/>
            <w:noProof/>
          </w:rPr>
          <w:t>Hints:</w:t>
        </w:r>
        <w:r w:rsidR="00375340">
          <w:rPr>
            <w:noProof/>
            <w:webHidden/>
          </w:rPr>
          <w:tab/>
        </w:r>
        <w:r w:rsidR="00375340">
          <w:rPr>
            <w:noProof/>
            <w:webHidden/>
          </w:rPr>
          <w:fldChar w:fldCharType="begin"/>
        </w:r>
        <w:r w:rsidR="00375340">
          <w:rPr>
            <w:noProof/>
            <w:webHidden/>
          </w:rPr>
          <w:instrText xml:space="preserve"> PAGEREF _Toc20736981 \h </w:instrText>
        </w:r>
        <w:r w:rsidR="00375340">
          <w:rPr>
            <w:noProof/>
            <w:webHidden/>
          </w:rPr>
        </w:r>
        <w:r w:rsidR="00375340">
          <w:rPr>
            <w:noProof/>
            <w:webHidden/>
          </w:rPr>
          <w:fldChar w:fldCharType="separate"/>
        </w:r>
        <w:r w:rsidR="00375340">
          <w:rPr>
            <w:noProof/>
            <w:webHidden/>
          </w:rPr>
          <w:t>6</w:t>
        </w:r>
        <w:r w:rsidR="00375340">
          <w:rPr>
            <w:noProof/>
            <w:webHidden/>
          </w:rPr>
          <w:fldChar w:fldCharType="end"/>
        </w:r>
      </w:hyperlink>
    </w:p>
    <w:p w:rsidRPr="007355B1" w:rsidR="002F3B39" w:rsidRDefault="00B94847" w14:paraId="7B6D2D08" w14:textId="0FD2830E">
      <w:pPr>
        <w:rPr>
          <w:rFonts w:cs="Arial"/>
        </w:rPr>
      </w:pPr>
      <w:r>
        <w:rPr>
          <w:rFonts w:cs="Arial"/>
        </w:rPr>
        <w:fldChar w:fldCharType="end"/>
      </w:r>
    </w:p>
    <w:p w:rsidRPr="007355B1" w:rsidR="00DA3871" w:rsidRDefault="00DA3871" w14:paraId="26658DFC" w14:textId="77777777">
      <w:pPr>
        <w:rPr>
          <w:rFonts w:cs="Arial"/>
        </w:rPr>
      </w:pPr>
    </w:p>
    <w:p w:rsidRPr="007355B1" w:rsidR="00DA3871" w:rsidRDefault="00DA3871" w14:paraId="2104BC9D" w14:textId="77777777">
      <w:pPr>
        <w:rPr>
          <w:rFonts w:cs="Arial"/>
        </w:rPr>
      </w:pPr>
    </w:p>
    <w:p w:rsidRPr="007355B1" w:rsidR="00DA3871" w:rsidP="00DA3871" w:rsidRDefault="00DA3871" w14:paraId="4DC49220" w14:textId="77777777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:rsidRPr="007355B1" w:rsidR="009521F1" w:rsidP="009521F1" w:rsidRDefault="005940DB" w14:paraId="0926AD38" w14:textId="77777777">
      <w:pPr>
        <w:rPr>
          <w:rFonts w:cs="Arial"/>
          <w:i/>
          <w:color w:val="0070C0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color="2F5496" w:themeColor="accent5" w:themeShade="BF" w:sz="4" w:space="0"/>
          <w:left w:val="single" w:color="2F5496" w:themeColor="accent5" w:themeShade="BF" w:sz="4" w:space="0"/>
          <w:bottom w:val="single" w:color="2F5496" w:themeColor="accent5" w:themeShade="BF" w:sz="4" w:space="0"/>
          <w:right w:val="single" w:color="2F5496" w:themeColor="accent5" w:themeShade="BF" w:sz="4" w:space="0"/>
          <w:insideH w:val="single" w:color="2F5496" w:themeColor="accent5" w:themeShade="BF" w:sz="4" w:space="0"/>
          <w:insideV w:val="single" w:color="2F5496" w:themeColor="accent5" w:themeShade="BF" w:sz="4" w:space="0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Pr="00475B9E" w:rsidR="009521F1" w:rsidTr="00BE773D" w14:paraId="0F8F563C" w14:textId="77777777">
        <w:trPr>
          <w:trHeight w:val="1331"/>
        </w:trPr>
        <w:tc>
          <w:tcPr>
            <w:tcW w:w="3408" w:type="dxa"/>
            <w:vAlign w:val="bottom"/>
          </w:tcPr>
          <w:p w:rsidRPr="0025607C" w:rsidR="009521F1" w:rsidP="00BE773D" w:rsidRDefault="009521F1" w14:paraId="2BCFFDC9" w14:textId="77777777">
            <w:pPr>
              <w:jc w:val="center"/>
              <w:rPr>
                <w:rFonts w:ascii="Candara" w:hAnsi="Candara"/>
              </w:rPr>
            </w:pPr>
            <w:r>
              <w:rPr>
                <w:noProof/>
              </w:rPr>
              <w:drawing>
                <wp:inline distT="0" distB="0" distL="0" distR="0" wp14:anchorId="42674B3F" wp14:editId="0FBE7CFE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:rsidRPr="006C060D" w:rsidR="009521F1" w:rsidP="00BE773D" w:rsidRDefault="009521F1" w14:paraId="6547C396" w14:textId="7D2CAF40">
            <w:pPr>
              <w:spacing w:after="120"/>
              <w:rPr>
                <w:rFonts w:cs="Arial"/>
                <w:b/>
                <w:color w:val="FFFFFF" w:themeColor="background1"/>
              </w:rPr>
            </w:pPr>
            <w:r w:rsidRPr="006C060D">
              <w:rPr>
                <w:rFonts w:cs="Arial"/>
                <w:b/>
                <w:color w:val="FFFFFF" w:themeColor="background1"/>
              </w:rPr>
              <w:t xml:space="preserve">CODE:  </w:t>
            </w:r>
            <w:r w:rsidRPr="006C060D">
              <w:rPr>
                <w:rFonts w:cs="Arial"/>
                <w:b/>
                <w:color w:val="FFFFFF" w:themeColor="background1"/>
              </w:rPr>
              <w:tab/>
            </w:r>
            <w:r w:rsidRPr="006C060D">
              <w:rPr>
                <w:rFonts w:cs="Arial"/>
                <w:b/>
                <w:color w:val="FFFFFF" w:themeColor="background1"/>
              </w:rPr>
              <w:tab/>
            </w:r>
            <w:r w:rsidRPr="006C060D" w:rsidR="00BE0CBD">
              <w:rPr>
                <w:rFonts w:cs="Arial"/>
                <w:b/>
                <w:color w:val="FFFFFF" w:themeColor="background1"/>
              </w:rPr>
              <w:t>FEA.</w:t>
            </w:r>
            <w:r w:rsidR="00E44554">
              <w:rPr>
                <w:rFonts w:cs="Arial"/>
                <w:b/>
                <w:color w:val="FFFFFF" w:themeColor="background1"/>
              </w:rPr>
              <w:t>M</w:t>
            </w:r>
            <w:r w:rsidRPr="006C060D" w:rsidR="00BE0CBD">
              <w:rPr>
                <w:rFonts w:cs="Arial"/>
                <w:b/>
                <w:color w:val="FFFFFF" w:themeColor="background1"/>
              </w:rPr>
              <w:t>.A</w:t>
            </w:r>
            <w:r w:rsidR="00E44554">
              <w:rPr>
                <w:rFonts w:cs="Arial"/>
                <w:b/>
                <w:color w:val="FFFFFF" w:themeColor="background1"/>
              </w:rPr>
              <w:t>3</w:t>
            </w:r>
            <w:r w:rsidRPr="006C060D" w:rsidR="00BE0CBD">
              <w:rPr>
                <w:rFonts w:cs="Arial"/>
                <w:b/>
                <w:color w:val="FFFFFF" w:themeColor="background1"/>
              </w:rPr>
              <w:t>0</w:t>
            </w:r>
            <w:r w:rsidR="00A119A9">
              <w:rPr>
                <w:rFonts w:cs="Arial"/>
                <w:b/>
                <w:color w:val="FFFFFF" w:themeColor="background1"/>
              </w:rPr>
              <w:t>2</w:t>
            </w:r>
            <w:r w:rsidR="00E44554">
              <w:rPr>
                <w:rFonts w:cs="Arial"/>
                <w:b/>
                <w:color w:val="FFFFFF" w:themeColor="background1"/>
              </w:rPr>
              <w:t xml:space="preserve"> (</w:t>
            </w:r>
            <w:r w:rsidR="008C1569">
              <w:rPr>
                <w:rFonts w:cs="Arial"/>
                <w:b/>
                <w:color w:val="FFFFFF" w:themeColor="background1"/>
              </w:rPr>
              <w:t>Quiz App</w:t>
            </w:r>
            <w:r w:rsidR="00E44554">
              <w:rPr>
                <w:rFonts w:cs="Arial"/>
                <w:b/>
                <w:color w:val="FFFFFF" w:themeColor="background1"/>
              </w:rPr>
              <w:t>)</w:t>
            </w:r>
            <w:r w:rsidRPr="006C060D" w:rsidR="00BE0CBD">
              <w:rPr>
                <w:rFonts w:cs="Arial"/>
                <w:b/>
                <w:color w:val="FFFFFF" w:themeColor="background1"/>
              </w:rPr>
              <w:t xml:space="preserve"> </w:t>
            </w:r>
          </w:p>
          <w:p w:rsidRPr="006C060D" w:rsidR="009521F1" w:rsidP="00BE773D" w:rsidRDefault="009521F1" w14:paraId="0D273AD8" w14:textId="33246D0D">
            <w:pPr>
              <w:spacing w:after="120"/>
              <w:rPr>
                <w:rFonts w:cs="Arial"/>
                <w:b/>
                <w:color w:val="FFFFFF" w:themeColor="background1"/>
              </w:rPr>
            </w:pPr>
            <w:r w:rsidRPr="006C060D">
              <w:rPr>
                <w:rFonts w:cs="Arial"/>
                <w:b/>
                <w:color w:val="FFFFFF" w:themeColor="background1"/>
              </w:rPr>
              <w:t>TYPE:</w:t>
            </w:r>
            <w:r w:rsidRPr="006C060D">
              <w:rPr>
                <w:rFonts w:cs="Arial"/>
                <w:b/>
                <w:color w:val="FFFFFF" w:themeColor="background1"/>
              </w:rPr>
              <w:tab/>
            </w:r>
            <w:r w:rsidRPr="006C060D">
              <w:rPr>
                <w:rFonts w:cs="Arial"/>
                <w:b/>
                <w:color w:val="FFFFFF" w:themeColor="background1"/>
              </w:rPr>
              <w:tab/>
            </w:r>
            <w:r w:rsidRPr="006C060D">
              <w:rPr>
                <w:rFonts w:cs="Arial"/>
                <w:b/>
                <w:color w:val="FFFFFF" w:themeColor="background1"/>
              </w:rPr>
              <w:tab/>
            </w:r>
            <w:r w:rsidRPr="006C060D" w:rsidR="00B95402">
              <w:rPr>
                <w:rFonts w:cs="Arial"/>
                <w:b/>
                <w:color w:val="FFFFFF" w:themeColor="background1"/>
              </w:rPr>
              <w:t>Medium</w:t>
            </w:r>
          </w:p>
          <w:p w:rsidRPr="006C060D" w:rsidR="009521F1" w:rsidP="00BE773D" w:rsidRDefault="009521F1" w14:paraId="350932C8" w14:textId="6AB5FE55">
            <w:pPr>
              <w:spacing w:after="120"/>
              <w:rPr>
                <w:rFonts w:cs="Arial"/>
                <w:b/>
                <w:color w:val="FFFFFF" w:themeColor="background1"/>
              </w:rPr>
            </w:pPr>
            <w:r w:rsidRPr="006C060D">
              <w:rPr>
                <w:rFonts w:cs="Arial"/>
                <w:b/>
                <w:color w:val="FFFFFF" w:themeColor="background1"/>
              </w:rPr>
              <w:t>LOC:</w:t>
            </w:r>
            <w:r w:rsidRPr="006C060D">
              <w:rPr>
                <w:rFonts w:cs="Arial"/>
                <w:b/>
                <w:color w:val="FFFFFF" w:themeColor="background1"/>
              </w:rPr>
              <w:tab/>
            </w:r>
            <w:r w:rsidRPr="006C060D">
              <w:rPr>
                <w:rFonts w:cs="Arial"/>
                <w:b/>
                <w:color w:val="FFFFFF" w:themeColor="background1"/>
              </w:rPr>
              <w:tab/>
            </w:r>
            <w:r w:rsidRPr="006C060D">
              <w:rPr>
                <w:rFonts w:cs="Arial"/>
                <w:b/>
                <w:color w:val="FFFFFF" w:themeColor="background1"/>
              </w:rPr>
              <w:tab/>
            </w:r>
            <w:r w:rsidRPr="006C060D" w:rsidR="00B53083">
              <w:rPr>
                <w:rFonts w:cs="Arial"/>
                <w:b/>
                <w:color w:val="FFFFFF" w:themeColor="background1"/>
              </w:rPr>
              <w:t>3</w:t>
            </w:r>
            <w:r w:rsidRPr="006C060D" w:rsidR="004E0CC6">
              <w:rPr>
                <w:rFonts w:cs="Arial"/>
                <w:b/>
                <w:color w:val="FFFFFF" w:themeColor="background1"/>
              </w:rPr>
              <w:t>00</w:t>
            </w:r>
          </w:p>
          <w:p w:rsidRPr="00B53083" w:rsidR="009521F1" w:rsidP="00BE773D" w:rsidRDefault="009521F1" w14:paraId="3CEDF2FB" w14:textId="56EB6766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6C060D">
              <w:rPr>
                <w:rFonts w:cs="Arial"/>
                <w:b/>
                <w:color w:val="FFFFFF" w:themeColor="background1"/>
              </w:rPr>
              <w:t xml:space="preserve">DURATION: </w:t>
            </w:r>
            <w:r w:rsidRPr="006C060D">
              <w:rPr>
                <w:rFonts w:cs="Arial"/>
                <w:b/>
                <w:color w:val="FFFFFF" w:themeColor="background1"/>
              </w:rPr>
              <w:tab/>
            </w:r>
            <w:r w:rsidRPr="006C060D">
              <w:rPr>
                <w:rFonts w:cs="Arial"/>
                <w:b/>
                <w:color w:val="FFFFFF" w:themeColor="background1"/>
              </w:rPr>
              <w:tab/>
            </w:r>
            <w:r w:rsidR="00F53A0B">
              <w:rPr>
                <w:rFonts w:cs="Arial"/>
                <w:b/>
                <w:color w:val="FFFFFF" w:themeColor="background1"/>
              </w:rPr>
              <w:t>180</w:t>
            </w:r>
            <w:r w:rsidR="002A00B9">
              <w:rPr>
                <w:rFonts w:cs="Arial"/>
                <w:b/>
                <w:color w:val="FFFFFF" w:themeColor="background1"/>
              </w:rPr>
              <w:t xml:space="preserve"> minutes</w:t>
            </w:r>
          </w:p>
        </w:tc>
      </w:tr>
    </w:tbl>
    <w:p w:rsidRPr="007355B1" w:rsidR="00E541BE" w:rsidP="00171177" w:rsidRDefault="000C1FE0" w14:paraId="61E79854" w14:textId="584469E6">
      <w:pPr>
        <w:pStyle w:val="Heading1"/>
        <w:rPr>
          <w:rFonts w:cs="Arial"/>
        </w:rPr>
      </w:pPr>
      <w:bookmarkStart w:name="_Toc20736977" w:id="0"/>
      <w:r w:rsidRPr="007355B1">
        <w:rPr>
          <w:rFonts w:cs="Arial"/>
        </w:rPr>
        <w:t xml:space="preserve">Day </w:t>
      </w:r>
      <w:r w:rsidR="009B3756">
        <w:rPr>
          <w:rFonts w:cs="Arial"/>
        </w:rPr>
        <w:t>5-6</w:t>
      </w:r>
      <w:r w:rsidRPr="007355B1" w:rsidR="00BA3600">
        <w:rPr>
          <w:rFonts w:cs="Arial"/>
        </w:rPr>
        <w:t>.</w:t>
      </w:r>
      <w:r w:rsidRPr="007355B1">
        <w:rPr>
          <w:rFonts w:cs="Arial"/>
        </w:rPr>
        <w:t xml:space="preserve"> </w:t>
      </w:r>
      <w:r w:rsidR="00E51FB4">
        <w:rPr>
          <w:rFonts w:cs="Arial"/>
        </w:rPr>
        <w:t>Unit</w:t>
      </w:r>
      <w:r w:rsidR="006C08AE">
        <w:rPr>
          <w:rFonts w:cs="Arial"/>
        </w:rPr>
        <w:t xml:space="preserve"> </w:t>
      </w:r>
      <w:r w:rsidR="002F5182">
        <w:rPr>
          <w:rFonts w:cs="Arial"/>
        </w:rPr>
        <w:t>3</w:t>
      </w:r>
      <w:r w:rsidR="006C08AE">
        <w:rPr>
          <w:rFonts w:cs="Arial"/>
        </w:rPr>
        <w:t>:</w:t>
      </w:r>
      <w:r w:rsidRPr="0073137B" w:rsidR="0073137B">
        <w:rPr>
          <w:rFonts w:cs="Arial"/>
        </w:rPr>
        <w:t xml:space="preserve"> </w:t>
      </w:r>
      <w:r w:rsidR="002F5182">
        <w:rPr>
          <w:rFonts w:cs="Arial"/>
        </w:rPr>
        <w:t>OOP and Prototy</w:t>
      </w:r>
      <w:r w:rsidR="00794029">
        <w:rPr>
          <w:rFonts w:cs="Arial"/>
        </w:rPr>
        <w:t>pe</w:t>
      </w:r>
      <w:bookmarkEnd w:id="0"/>
    </w:p>
    <w:p w:rsidR="00E90209" w:rsidP="00E90209" w:rsidRDefault="000C1FE0" w14:paraId="12E6EE6F" w14:textId="2627C717">
      <w:pPr>
        <w:pStyle w:val="FALev3"/>
        <w:spacing w:before="120" w:after="120"/>
        <w:rPr>
          <w:szCs w:val="24"/>
        </w:rPr>
      </w:pPr>
      <w:bookmarkStart w:name="_Toc20736978" w:id="1"/>
      <w:r w:rsidRPr="00993070">
        <w:rPr>
          <w:szCs w:val="24"/>
        </w:rPr>
        <w:t>Objective</w:t>
      </w:r>
      <w:r w:rsidRPr="00993070" w:rsidR="00B94847">
        <w:rPr>
          <w:szCs w:val="24"/>
        </w:rPr>
        <w:t>s</w:t>
      </w:r>
      <w:bookmarkEnd w:id="1"/>
    </w:p>
    <w:p w:rsidR="00171286" w:rsidP="00171286" w:rsidRDefault="00171286" w14:paraId="3A101612" w14:textId="1B87E999">
      <w:pPr>
        <w:pStyle w:val="ListParagraph"/>
        <w:numPr>
          <w:ilvl w:val="0"/>
          <w:numId w:val="28"/>
        </w:numPr>
      </w:pPr>
      <w:r>
        <w:t>Understand the core concepts, step to analysis, design and program to OOP</w:t>
      </w:r>
    </w:p>
    <w:p w:rsidR="00171286" w:rsidP="00171286" w:rsidRDefault="00171286" w14:paraId="162B740D" w14:textId="1B05CF4A">
      <w:pPr>
        <w:pStyle w:val="ListParagraph"/>
        <w:numPr>
          <w:ilvl w:val="0"/>
          <w:numId w:val="28"/>
        </w:numPr>
      </w:pPr>
      <w:r>
        <w:t>Able to recognize class, field, method, interactions between classes</w:t>
      </w:r>
    </w:p>
    <w:p w:rsidR="00171286" w:rsidP="00171286" w:rsidRDefault="00171286" w14:paraId="1C0FE374" w14:textId="44DE4279">
      <w:pPr>
        <w:pStyle w:val="ListParagraph"/>
        <w:numPr>
          <w:ilvl w:val="0"/>
          <w:numId w:val="28"/>
        </w:numPr>
      </w:pPr>
      <w:r>
        <w:t>Understand the 4 attributes of OOP: Abstraction, Inheritance, Encapsulation and Polymorphism</w:t>
      </w:r>
    </w:p>
    <w:p w:rsidR="00171286" w:rsidP="00171286" w:rsidRDefault="00171286" w14:paraId="28958C9E" w14:textId="0BDEA5BD">
      <w:pPr>
        <w:pStyle w:val="ListParagraph"/>
        <w:numPr>
          <w:ilvl w:val="0"/>
          <w:numId w:val="28"/>
        </w:numPr>
      </w:pPr>
      <w:r>
        <w:t>Undertand OOP Principles to create Abstract class, Interface</w:t>
      </w:r>
    </w:p>
    <w:p w:rsidR="00171286" w:rsidP="00171286" w:rsidRDefault="00171286" w14:paraId="0C405B13" w14:textId="3C327561">
      <w:pPr>
        <w:pStyle w:val="ListParagraph"/>
        <w:numPr>
          <w:ilvl w:val="0"/>
          <w:numId w:val="28"/>
        </w:numPr>
      </w:pPr>
      <w:r>
        <w:t>Able to modeling real world object into OOP style to solve problem such as Employee Management, Book Management</w:t>
      </w:r>
    </w:p>
    <w:p w:rsidR="00631924" w:rsidP="00783CC9" w:rsidRDefault="00631924" w14:paraId="3E5F049C" w14:textId="0904F417">
      <w:pPr>
        <w:pStyle w:val="FALev3"/>
        <w:spacing w:before="120" w:after="120"/>
      </w:pPr>
      <w:bookmarkStart w:name="_Toc8725458" w:id="2"/>
      <w:bookmarkStart w:name="_Toc15631176" w:id="3"/>
      <w:bookmarkStart w:name="_Toc20736979" w:id="4"/>
      <w:r w:rsidRPr="003A6E6F">
        <w:t>Specification</w:t>
      </w:r>
      <w:bookmarkEnd w:id="2"/>
      <w:bookmarkEnd w:id="3"/>
      <w:bookmarkEnd w:id="4"/>
    </w:p>
    <w:p w:rsidR="008D2E99" w:rsidP="31849E12" w:rsidRDefault="004305FF" w14:paraId="382AAC08" w14:textId="31263BA7">
      <w:pPr>
        <w:rPr>
          <w:rFonts w:cs="Arial"/>
        </w:rPr>
      </w:pPr>
      <w:r w:rsidRPr="31849E12" w:rsidR="004305FF">
        <w:rPr>
          <w:rFonts w:cs="Arial"/>
        </w:rPr>
        <w:t xml:space="preserve">You </w:t>
      </w:r>
      <w:r w:rsidRPr="31849E12" w:rsidR="00AE37AB">
        <w:rPr>
          <w:rFonts w:cs="Arial"/>
        </w:rPr>
        <w:t xml:space="preserve">are given </w:t>
      </w:r>
      <w:r w:rsidRPr="31849E12" w:rsidR="00AE37AB">
        <w:rPr>
          <w:rFonts w:cs="Arial"/>
        </w:rPr>
        <w:t>a</w:t>
      </w:r>
      <w:r w:rsidRPr="31849E12" w:rsidR="00AE37AB">
        <w:rPr>
          <w:rFonts w:cs="Arial"/>
        </w:rPr>
        <w:t xml:space="preserve"> Quiz app using OOP style</w:t>
      </w:r>
      <w:r w:rsidRPr="31849E12" w:rsidR="00CC7E18">
        <w:rPr>
          <w:rFonts w:cs="Arial"/>
        </w:rPr>
        <w:t xml:space="preserve"> </w:t>
      </w:r>
      <w:r w:rsidRPr="31849E12" w:rsidR="00AE37AB">
        <w:rPr>
          <w:rFonts w:cs="Arial"/>
        </w:rPr>
        <w:t>(</w:t>
      </w:r>
      <w:r w:rsidRPr="31849E12" w:rsidR="00CC7E18">
        <w:rPr>
          <w:rFonts w:cs="Arial"/>
        </w:rPr>
        <w:t>f</w:t>
      </w:r>
      <w:r w:rsidRPr="31849E12" w:rsidR="49EB4FCA">
        <w:rPr>
          <w:rFonts w:cs="Arial"/>
        </w:rPr>
        <w:t xml:space="preserve">older </w:t>
      </w:r>
      <w:r w:rsidRPr="31849E12" w:rsidR="49EB4FCA">
        <w:rPr>
          <w:rFonts w:cs="Arial"/>
          <w:b w:val="1"/>
          <w:bCs w:val="1"/>
        </w:rPr>
        <w:t>src</w:t>
      </w:r>
      <w:r w:rsidRPr="31849E12" w:rsidR="00AE37AB">
        <w:rPr>
          <w:rFonts w:cs="Arial"/>
        </w:rPr>
        <w:t>)</w:t>
      </w:r>
      <w:r w:rsidRPr="31849E12" w:rsidR="004305FF">
        <w:rPr>
          <w:rFonts w:cs="Arial"/>
        </w:rPr>
        <w:t xml:space="preserve">. </w:t>
      </w:r>
    </w:p>
    <w:p w:rsidRPr="00490D13" w:rsidR="004305FF" w:rsidP="004305FF" w:rsidRDefault="004305FF" w14:paraId="7B6FD307" w14:textId="5987573D">
      <w:pPr>
        <w:rPr>
          <w:rFonts w:cs="Arial"/>
          <w:szCs w:val="20"/>
        </w:rPr>
      </w:pPr>
      <w:r w:rsidRPr="00490D13">
        <w:rPr>
          <w:rFonts w:cs="Arial"/>
          <w:szCs w:val="20"/>
        </w:rPr>
        <w:t>The app consists of 3 mains parts (see below figure)</w:t>
      </w:r>
    </w:p>
    <w:p w:rsidRPr="00490D13" w:rsidR="004305FF" w:rsidP="00F61C2A" w:rsidRDefault="004305FF" w14:paraId="0BFFC0DC" w14:textId="77777777">
      <w:pPr>
        <w:pStyle w:val="ListParagraph"/>
        <w:numPr>
          <w:ilvl w:val="0"/>
          <w:numId w:val="25"/>
        </w:numPr>
        <w:spacing w:after="120" w:line="240" w:lineRule="auto"/>
        <w:contextualSpacing w:val="0"/>
        <w:jc w:val="both"/>
        <w:rPr>
          <w:rFonts w:cs="Arial"/>
        </w:rPr>
      </w:pPr>
      <w:r w:rsidRPr="00490D13">
        <w:rPr>
          <w:rFonts w:cs="Arial"/>
        </w:rPr>
        <w:t>The title: JavaScript Online Quiz</w:t>
      </w:r>
    </w:p>
    <w:p w:rsidRPr="00490D13" w:rsidR="004305FF" w:rsidP="00F61C2A" w:rsidRDefault="004305FF" w14:paraId="6D968193" w14:textId="77777777">
      <w:pPr>
        <w:pStyle w:val="ListParagraph"/>
        <w:numPr>
          <w:ilvl w:val="0"/>
          <w:numId w:val="25"/>
        </w:numPr>
        <w:spacing w:after="120" w:line="240" w:lineRule="auto"/>
        <w:contextualSpacing w:val="0"/>
        <w:jc w:val="both"/>
        <w:rPr>
          <w:rFonts w:cs="Arial"/>
        </w:rPr>
      </w:pPr>
      <w:r w:rsidRPr="00490D13">
        <w:rPr>
          <w:rFonts w:cs="Arial"/>
        </w:rPr>
        <w:t>The Question Container which contains the Question and a list of choice. User can only choose 1 answer from the list.</w:t>
      </w:r>
    </w:p>
    <w:p w:rsidRPr="00490D13" w:rsidR="004305FF" w:rsidP="00F61C2A" w:rsidRDefault="004305FF" w14:paraId="41F5D372" w14:textId="77777777">
      <w:pPr>
        <w:pStyle w:val="ListParagraph"/>
        <w:numPr>
          <w:ilvl w:val="0"/>
          <w:numId w:val="25"/>
        </w:numPr>
        <w:spacing w:after="120" w:line="240" w:lineRule="auto"/>
        <w:contextualSpacing w:val="0"/>
        <w:jc w:val="both"/>
        <w:rPr>
          <w:rFonts w:cs="Arial"/>
        </w:rPr>
      </w:pPr>
      <w:r w:rsidRPr="00490D13">
        <w:rPr>
          <w:rFonts w:cs="Arial"/>
        </w:rPr>
        <w:t>Button Group: Previous Question, Next Question, Submit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4305FF" w:rsidTr="000563D1" w14:paraId="1B59805B" w14:textId="77777777">
        <w:tc>
          <w:tcPr>
            <w:tcW w:w="9627" w:type="dxa"/>
          </w:tcPr>
          <w:p w:rsidR="004305FF" w:rsidP="000563D1" w:rsidRDefault="004305FF" w14:paraId="0EBD9DC0" w14:textId="77777777">
            <w:r w:rsidRPr="00EB7D68">
              <w:rPr>
                <w:noProof/>
              </w:rPr>
              <w:drawing>
                <wp:inline distT="0" distB="0" distL="0" distR="0" wp14:anchorId="19015327" wp14:editId="62DFB869">
                  <wp:extent cx="6119495" cy="4244340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9-07-02 at 4.14.35 P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424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05FF" w:rsidP="004305FF" w:rsidRDefault="004305FF" w14:paraId="539DDFF9" w14:textId="77777777"/>
    <w:p w:rsidRPr="004E6165" w:rsidR="004305FF" w:rsidP="004305FF" w:rsidRDefault="004305FF" w14:paraId="6AA64725" w14:textId="77777777">
      <w:pPr>
        <w:rPr>
          <w:rFonts w:cs="Arial"/>
          <w:szCs w:val="20"/>
        </w:rPr>
      </w:pPr>
      <w:r w:rsidRPr="004E6165">
        <w:rPr>
          <w:rFonts w:cs="Arial"/>
          <w:szCs w:val="20"/>
        </w:rPr>
        <w:t>Suppose we have 20 Questions in total.</w:t>
      </w:r>
    </w:p>
    <w:p w:rsidRPr="004E6165" w:rsidR="004305FF" w:rsidP="31849E12" w:rsidRDefault="004305FF" w14:paraId="080441AB" w14:textId="4465BAFA">
      <w:pPr>
        <w:rPr>
          <w:rFonts w:cs="Arial"/>
        </w:rPr>
      </w:pPr>
      <w:r w:rsidRPr="31849E12" w:rsidR="004305FF">
        <w:rPr>
          <w:rFonts w:cs="Arial"/>
        </w:rPr>
        <w:t xml:space="preserve">If the current question is 1 (count from 1 to 20), only </w:t>
      </w:r>
      <w:r w:rsidRPr="31849E12" w:rsidR="38336D5B">
        <w:rPr>
          <w:rFonts w:cs="Arial"/>
        </w:rPr>
        <w:t>“</w:t>
      </w:r>
      <w:r w:rsidRPr="31849E12" w:rsidR="004305FF">
        <w:rPr>
          <w:rFonts w:cs="Arial"/>
          <w:b w:val="1"/>
          <w:bCs w:val="1"/>
        </w:rPr>
        <w:t>Next</w:t>
      </w:r>
      <w:r w:rsidRPr="31849E12" w:rsidR="004305FF">
        <w:rPr>
          <w:rFonts w:cs="Arial"/>
          <w:b w:val="1"/>
          <w:bCs w:val="1"/>
        </w:rPr>
        <w:t xml:space="preserve"> Question</w:t>
      </w:r>
      <w:r w:rsidRPr="31849E12" w:rsidR="5132E548">
        <w:rPr>
          <w:rFonts w:cs="Arial"/>
          <w:b w:val="1"/>
          <w:bCs w:val="1"/>
        </w:rPr>
        <w:t>”</w:t>
      </w:r>
      <w:r w:rsidRPr="31849E12" w:rsidR="004305FF">
        <w:rPr>
          <w:rFonts w:cs="Arial"/>
        </w:rPr>
        <w:t xml:space="preserve"> button is shown. </w:t>
      </w:r>
      <w:r w:rsidRPr="31849E12" w:rsidR="1D4633B6">
        <w:rPr>
          <w:rFonts w:cs="Arial"/>
        </w:rPr>
        <w:t>Clicking</w:t>
      </w:r>
      <w:r w:rsidRPr="31849E12" w:rsidR="004305FF">
        <w:rPr>
          <w:rFonts w:cs="Arial"/>
        </w:rPr>
        <w:t xml:space="preserve"> on this button will show </w:t>
      </w:r>
      <w:r w:rsidRPr="31849E12" w:rsidR="2E7525E3">
        <w:rPr>
          <w:rFonts w:cs="Arial"/>
        </w:rPr>
        <w:t>the next</w:t>
      </w:r>
      <w:r w:rsidRPr="31849E12" w:rsidR="004305FF">
        <w:rPr>
          <w:rFonts w:cs="Arial"/>
        </w:rPr>
        <w:t xml:space="preserve"> question (in this case question number 2).</w:t>
      </w:r>
    </w:p>
    <w:p w:rsidRPr="004E6165" w:rsidR="004305FF" w:rsidP="31849E12" w:rsidRDefault="004305FF" w14:paraId="2657EDD4" w14:textId="5EF32825">
      <w:pPr>
        <w:rPr>
          <w:rFonts w:cs="Arial"/>
        </w:rPr>
      </w:pPr>
      <w:r w:rsidRPr="31849E12" w:rsidR="004305FF">
        <w:rPr>
          <w:rFonts w:cs="Arial"/>
        </w:rPr>
        <w:t xml:space="preserve">If current question is from 2 to 20, then </w:t>
      </w:r>
      <w:r w:rsidRPr="31849E12" w:rsidR="004305FF">
        <w:rPr>
          <w:rFonts w:cs="Arial"/>
          <w:b w:val="1"/>
          <w:bCs w:val="1"/>
        </w:rPr>
        <w:t>Previous Question</w:t>
      </w:r>
      <w:r w:rsidRPr="31849E12" w:rsidR="004305FF">
        <w:rPr>
          <w:rFonts w:cs="Arial"/>
        </w:rPr>
        <w:t xml:space="preserve"> must be show</w:t>
      </w:r>
      <w:r w:rsidRPr="31849E12" w:rsidR="57D5F61F">
        <w:rPr>
          <w:rFonts w:cs="Arial"/>
        </w:rPr>
        <w:t>n</w:t>
      </w:r>
      <w:r w:rsidRPr="31849E12" w:rsidR="004305FF">
        <w:rPr>
          <w:rFonts w:cs="Arial"/>
        </w:rPr>
        <w:t xml:space="preserve">. </w:t>
      </w:r>
      <w:r w:rsidRPr="31849E12" w:rsidR="6C5D6942">
        <w:rPr>
          <w:rFonts w:cs="Arial"/>
        </w:rPr>
        <w:t>Clicking</w:t>
      </w:r>
      <w:r w:rsidRPr="31849E12" w:rsidR="004305FF">
        <w:rPr>
          <w:rFonts w:cs="Arial"/>
        </w:rPr>
        <w:t xml:space="preserve"> on that button will show </w:t>
      </w:r>
      <w:r w:rsidRPr="31849E12" w:rsidR="013ADE42">
        <w:rPr>
          <w:rFonts w:cs="Arial"/>
        </w:rPr>
        <w:t xml:space="preserve">the </w:t>
      </w:r>
      <w:r w:rsidRPr="31849E12" w:rsidR="013ADE42">
        <w:rPr>
          <w:rFonts w:cs="Arial"/>
        </w:rPr>
        <w:t>previous</w:t>
      </w:r>
      <w:r w:rsidRPr="31849E12" w:rsidR="004305FF">
        <w:rPr>
          <w:rFonts w:cs="Arial"/>
        </w:rPr>
        <w:t xml:space="preserve"> question.</w:t>
      </w:r>
      <w:r>
        <w:br/>
      </w:r>
      <w:r w:rsidRPr="31849E12" w:rsidR="004305FF">
        <w:rPr>
          <w:rFonts w:cs="Arial"/>
        </w:rPr>
        <w:t xml:space="preserve">If you are at last question (Question number 20), you must show </w:t>
      </w:r>
      <w:r w:rsidRPr="31849E12" w:rsidR="004305FF">
        <w:rPr>
          <w:rFonts w:cs="Arial"/>
          <w:b w:val="1"/>
          <w:bCs w:val="1"/>
        </w:rPr>
        <w:t>Submit Quiz</w:t>
      </w:r>
      <w:r w:rsidRPr="31849E12" w:rsidR="004305FF">
        <w:rPr>
          <w:rFonts w:cs="Arial"/>
        </w:rPr>
        <w:t xml:space="preserve"> </w:t>
      </w:r>
      <w:r w:rsidRPr="31849E12" w:rsidR="2EE8176E">
        <w:rPr>
          <w:rFonts w:cs="Arial"/>
        </w:rPr>
        <w:t>button and</w:t>
      </w:r>
      <w:r w:rsidRPr="31849E12" w:rsidR="004305FF">
        <w:rPr>
          <w:rFonts w:cs="Arial"/>
        </w:rPr>
        <w:t xml:space="preserve"> hide Next Question (there is no more next question). If user click on this button, you must show his/her total score below the Button Group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27"/>
      </w:tblGrid>
      <w:tr w:rsidR="004305FF" w:rsidTr="000563D1" w14:paraId="6C7B1C0C" w14:textId="77777777">
        <w:trPr>
          <w:jc w:val="center"/>
        </w:trPr>
        <w:tc>
          <w:tcPr>
            <w:tcW w:w="9627" w:type="dxa"/>
          </w:tcPr>
          <w:p w:rsidR="004305FF" w:rsidP="000563D1" w:rsidRDefault="004305FF" w14:paraId="164B940B" w14:textId="77777777">
            <w:pPr>
              <w:jc w:val="center"/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3BB28BA8" wp14:editId="4BA47B01">
                  <wp:extent cx="6056485" cy="4234180"/>
                  <wp:effectExtent l="0" t="0" r="190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19-07-02 at 4.25.24 P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6485" cy="423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05FF" w:rsidP="004305FF" w:rsidRDefault="004305FF" w14:paraId="49EFDF16" w14:textId="77777777">
      <w:pPr>
        <w:rPr>
          <w:szCs w:val="20"/>
        </w:rPr>
      </w:pPr>
    </w:p>
    <w:p w:rsidRPr="00B72338" w:rsidR="004305FF" w:rsidP="004305FF" w:rsidRDefault="004305FF" w14:paraId="124E2A08" w14:textId="77777777">
      <w:pPr>
        <w:rPr>
          <w:rFonts w:cs="Arial"/>
          <w:szCs w:val="20"/>
        </w:rPr>
      </w:pPr>
      <w:r w:rsidRPr="00B72338">
        <w:rPr>
          <w:rFonts w:cs="Arial"/>
          <w:szCs w:val="20"/>
        </w:rPr>
        <w:t>Find below the list of questions represented in JavaScript:</w:t>
      </w:r>
    </w:p>
    <w:p w:rsidRPr="00765E28" w:rsidR="004305FF" w:rsidP="00774F05" w:rsidRDefault="004305FF" w14:paraId="5BAF42FB" w14:textId="77777777">
      <w:pPr>
        <w:pStyle w:val="FACode2"/>
      </w:pPr>
      <w:r w:rsidRPr="00765E28">
        <w:rPr>
          <w:color w:val="0000FF"/>
        </w:rPr>
        <w:t>const</w:t>
      </w:r>
      <w:r w:rsidRPr="00765E28">
        <w:t xml:space="preserve"> myQuestions = [</w:t>
      </w:r>
    </w:p>
    <w:p w:rsidRPr="00765E28" w:rsidR="004305FF" w:rsidP="00774F05" w:rsidRDefault="004305FF" w14:paraId="6DA97B5C" w14:textId="77777777">
      <w:pPr>
        <w:pStyle w:val="FACode2"/>
      </w:pPr>
      <w:r w:rsidRPr="00765E28">
        <w:t xml:space="preserve">    {</w:t>
      </w:r>
    </w:p>
    <w:p w:rsidRPr="00765E28" w:rsidR="004305FF" w:rsidP="00774F05" w:rsidRDefault="004305FF" w14:paraId="19EE7302" w14:textId="77777777">
      <w:pPr>
        <w:pStyle w:val="FACode2"/>
      </w:pPr>
      <w:r w:rsidRPr="00765E28">
        <w:t xml:space="preserve">      question: </w:t>
      </w:r>
      <w:r w:rsidRPr="00765E28">
        <w:rPr>
          <w:color w:val="A31515"/>
        </w:rPr>
        <w:t>'Javascript is _________ language.'</w:t>
      </w:r>
      <w:r w:rsidRPr="00765E28">
        <w:t>,</w:t>
      </w:r>
    </w:p>
    <w:p w:rsidRPr="00765E28" w:rsidR="004305FF" w:rsidP="00774F05" w:rsidRDefault="004305FF" w14:paraId="6BBECD7E" w14:textId="77777777">
      <w:pPr>
        <w:pStyle w:val="FACode2"/>
      </w:pPr>
      <w:r w:rsidRPr="00765E28">
        <w:t xml:space="preserve">      answers: {</w:t>
      </w:r>
    </w:p>
    <w:p w:rsidRPr="00765E28" w:rsidR="004305FF" w:rsidP="00774F05" w:rsidRDefault="004305FF" w14:paraId="11DE5CB4" w14:textId="77777777">
      <w:pPr>
        <w:pStyle w:val="FACode2"/>
      </w:pPr>
      <w:r w:rsidRPr="00765E28">
        <w:t xml:space="preserve">        a: </w:t>
      </w:r>
      <w:r w:rsidRPr="00765E28">
        <w:rPr>
          <w:color w:val="A31515"/>
        </w:rPr>
        <w:t>'Programming'</w:t>
      </w:r>
      <w:r w:rsidRPr="00765E28">
        <w:t>,</w:t>
      </w:r>
    </w:p>
    <w:p w:rsidRPr="00765E28" w:rsidR="004305FF" w:rsidP="00774F05" w:rsidRDefault="004305FF" w14:paraId="1A9717AC" w14:textId="77777777">
      <w:pPr>
        <w:pStyle w:val="FACode2"/>
      </w:pPr>
      <w:r w:rsidRPr="00765E28">
        <w:t xml:space="preserve">        b: </w:t>
      </w:r>
      <w:r w:rsidRPr="00765E28">
        <w:rPr>
          <w:color w:val="A31515"/>
        </w:rPr>
        <w:t>'Application'</w:t>
      </w:r>
      <w:r w:rsidRPr="00765E28">
        <w:t>,</w:t>
      </w:r>
    </w:p>
    <w:p w:rsidRPr="00765E28" w:rsidR="004305FF" w:rsidP="00774F05" w:rsidRDefault="004305FF" w14:paraId="3173D064" w14:textId="77777777">
      <w:pPr>
        <w:pStyle w:val="FACode2"/>
      </w:pPr>
      <w:r w:rsidRPr="00765E28">
        <w:t xml:space="preserve">        c: </w:t>
      </w:r>
      <w:r w:rsidRPr="00765E28">
        <w:rPr>
          <w:color w:val="A31515"/>
        </w:rPr>
        <w:t>'None of These'</w:t>
      </w:r>
      <w:r w:rsidRPr="00765E28">
        <w:t>,</w:t>
      </w:r>
    </w:p>
    <w:p w:rsidRPr="00765E28" w:rsidR="004305FF" w:rsidP="00774F05" w:rsidRDefault="004305FF" w14:paraId="430E5AEE" w14:textId="77777777">
      <w:pPr>
        <w:pStyle w:val="FACode2"/>
      </w:pPr>
      <w:r w:rsidRPr="00765E28">
        <w:t xml:space="preserve">        d: </w:t>
      </w:r>
      <w:r w:rsidRPr="00765E28">
        <w:rPr>
          <w:color w:val="A31515"/>
        </w:rPr>
        <w:t>'Scripting'</w:t>
      </w:r>
    </w:p>
    <w:p w:rsidRPr="00765E28" w:rsidR="004305FF" w:rsidP="00774F05" w:rsidRDefault="004305FF" w14:paraId="18C324B2" w14:textId="77777777">
      <w:pPr>
        <w:pStyle w:val="FACode2"/>
      </w:pPr>
      <w:r w:rsidRPr="00765E28">
        <w:t xml:space="preserve">      },</w:t>
      </w:r>
    </w:p>
    <w:p w:rsidRPr="00765E28" w:rsidR="004305FF" w:rsidP="00774F05" w:rsidRDefault="004305FF" w14:paraId="1163780A" w14:textId="77777777">
      <w:pPr>
        <w:pStyle w:val="FACode2"/>
      </w:pPr>
      <w:r w:rsidRPr="00765E28">
        <w:t xml:space="preserve">      multi: </w:t>
      </w:r>
      <w:r w:rsidRPr="00765E28">
        <w:rPr>
          <w:color w:val="0000FF"/>
        </w:rPr>
        <w:t>false</w:t>
      </w:r>
      <w:r w:rsidRPr="00765E28">
        <w:t>,</w:t>
      </w:r>
    </w:p>
    <w:p w:rsidRPr="00765E28" w:rsidR="004305FF" w:rsidP="00774F05" w:rsidRDefault="004305FF" w14:paraId="3000D407" w14:textId="77777777">
      <w:pPr>
        <w:pStyle w:val="FACode2"/>
      </w:pPr>
      <w:r w:rsidRPr="00765E28">
        <w:t xml:space="preserve">      correctAnswer: </w:t>
      </w:r>
      <w:r w:rsidRPr="00765E28">
        <w:rPr>
          <w:color w:val="A31515"/>
        </w:rPr>
        <w:t>'d'</w:t>
      </w:r>
    </w:p>
    <w:p w:rsidRPr="00765E28" w:rsidR="004305FF" w:rsidP="00774F05" w:rsidRDefault="004305FF" w14:paraId="2AD2D375" w14:textId="77777777">
      <w:pPr>
        <w:pStyle w:val="FACode2"/>
      </w:pPr>
      <w:r w:rsidRPr="00765E28">
        <w:t xml:space="preserve">    },</w:t>
      </w:r>
    </w:p>
    <w:p w:rsidRPr="00765E28" w:rsidR="004305FF" w:rsidP="00774F05" w:rsidRDefault="004305FF" w14:paraId="7506EAD8" w14:textId="77777777">
      <w:pPr>
        <w:pStyle w:val="FACode2"/>
      </w:pPr>
      <w:r w:rsidRPr="00765E28">
        <w:t xml:space="preserve">    {</w:t>
      </w:r>
    </w:p>
    <w:p w:rsidRPr="00765E28" w:rsidR="004305FF" w:rsidP="00774F05" w:rsidRDefault="004305FF" w14:paraId="256C5B47" w14:textId="77777777">
      <w:pPr>
        <w:pStyle w:val="FACode2"/>
      </w:pPr>
      <w:r w:rsidRPr="00765E28">
        <w:t xml:space="preserve">      question:</w:t>
      </w:r>
    </w:p>
    <w:p w:rsidRPr="00765E28" w:rsidR="004305FF" w:rsidP="00774F05" w:rsidRDefault="004305FF" w14:paraId="48F6818B" w14:textId="77777777">
      <w:pPr>
        <w:pStyle w:val="FACode2"/>
      </w:pPr>
      <w:r w:rsidRPr="00765E28">
        <w:t xml:space="preserve">        </w:t>
      </w:r>
      <w:r w:rsidRPr="00765E28">
        <w:rPr>
          <w:color w:val="A31515"/>
        </w:rPr>
        <w:t>'Which of the following is a valid type of function javascript supports?'</w:t>
      </w:r>
      <w:r w:rsidRPr="00765E28">
        <w:t>,</w:t>
      </w:r>
    </w:p>
    <w:p w:rsidRPr="00765E28" w:rsidR="004305FF" w:rsidP="00774F05" w:rsidRDefault="004305FF" w14:paraId="33D487AA" w14:textId="77777777">
      <w:pPr>
        <w:pStyle w:val="FACode2"/>
      </w:pPr>
      <w:r w:rsidRPr="00765E28">
        <w:t xml:space="preserve">      answers: {</w:t>
      </w:r>
    </w:p>
    <w:p w:rsidRPr="00765E28" w:rsidR="004305FF" w:rsidP="00774F05" w:rsidRDefault="004305FF" w14:paraId="7B655A3F" w14:textId="77777777">
      <w:pPr>
        <w:pStyle w:val="FACode2"/>
      </w:pPr>
      <w:r w:rsidRPr="00765E28">
        <w:t xml:space="preserve">        a: </w:t>
      </w:r>
      <w:r w:rsidRPr="00765E28">
        <w:rPr>
          <w:color w:val="A31515"/>
        </w:rPr>
        <w:t>'named function'</w:t>
      </w:r>
      <w:r w:rsidRPr="00765E28">
        <w:t>,</w:t>
      </w:r>
    </w:p>
    <w:p w:rsidRPr="00765E28" w:rsidR="004305FF" w:rsidP="00774F05" w:rsidRDefault="004305FF" w14:paraId="7A442CC0" w14:textId="77777777">
      <w:pPr>
        <w:pStyle w:val="FACode2"/>
      </w:pPr>
      <w:r w:rsidRPr="00765E28">
        <w:t xml:space="preserve">        b: </w:t>
      </w:r>
      <w:r w:rsidRPr="00765E28">
        <w:rPr>
          <w:color w:val="A31515"/>
        </w:rPr>
        <w:t>'anonymous function'</w:t>
      </w:r>
      <w:r w:rsidRPr="00765E28">
        <w:t>,</w:t>
      </w:r>
    </w:p>
    <w:p w:rsidRPr="00765E28" w:rsidR="004305FF" w:rsidP="00774F05" w:rsidRDefault="004305FF" w14:paraId="2475CA59" w14:textId="77777777">
      <w:pPr>
        <w:pStyle w:val="FACode2"/>
      </w:pPr>
      <w:r w:rsidRPr="00765E28">
        <w:t xml:space="preserve">        c: </w:t>
      </w:r>
      <w:r w:rsidRPr="00765E28">
        <w:rPr>
          <w:color w:val="A31515"/>
        </w:rPr>
        <w:t>'both of the above'</w:t>
      </w:r>
      <w:r w:rsidRPr="00765E28">
        <w:t>,</w:t>
      </w:r>
    </w:p>
    <w:p w:rsidRPr="00765E28" w:rsidR="004305FF" w:rsidP="00774F05" w:rsidRDefault="004305FF" w14:paraId="55E070E7" w14:textId="77777777">
      <w:pPr>
        <w:pStyle w:val="FACode2"/>
      </w:pPr>
      <w:r w:rsidRPr="00765E28">
        <w:t xml:space="preserve">        d: </w:t>
      </w:r>
      <w:r w:rsidRPr="00765E28">
        <w:rPr>
          <w:color w:val="A31515"/>
        </w:rPr>
        <w:t>'none of the above'</w:t>
      </w:r>
    </w:p>
    <w:p w:rsidRPr="00765E28" w:rsidR="004305FF" w:rsidP="00774F05" w:rsidRDefault="004305FF" w14:paraId="1E582D14" w14:textId="77777777">
      <w:pPr>
        <w:pStyle w:val="FACode2"/>
      </w:pPr>
      <w:r w:rsidRPr="00765E28">
        <w:t xml:space="preserve">      },</w:t>
      </w:r>
    </w:p>
    <w:p w:rsidRPr="00765E28" w:rsidR="004305FF" w:rsidP="00774F05" w:rsidRDefault="004305FF" w14:paraId="37C625F8" w14:textId="77777777">
      <w:pPr>
        <w:pStyle w:val="FACode2"/>
      </w:pPr>
      <w:r w:rsidRPr="00765E28">
        <w:t xml:space="preserve">      multi: </w:t>
      </w:r>
      <w:r w:rsidRPr="00765E28">
        <w:rPr>
          <w:color w:val="0000FF"/>
        </w:rPr>
        <w:t>false</w:t>
      </w:r>
      <w:r w:rsidRPr="00765E28">
        <w:t>,</w:t>
      </w:r>
    </w:p>
    <w:p w:rsidRPr="00765E28" w:rsidR="004305FF" w:rsidP="00774F05" w:rsidRDefault="004305FF" w14:paraId="47AB5C6E" w14:textId="77777777">
      <w:pPr>
        <w:pStyle w:val="FACode2"/>
      </w:pPr>
      <w:r w:rsidRPr="00765E28">
        <w:t xml:space="preserve">      correctAnswer: </w:t>
      </w:r>
      <w:r w:rsidRPr="00765E28">
        <w:rPr>
          <w:color w:val="A31515"/>
        </w:rPr>
        <w:t>'c'</w:t>
      </w:r>
    </w:p>
    <w:p w:rsidRPr="00765E28" w:rsidR="004305FF" w:rsidP="00774F05" w:rsidRDefault="004305FF" w14:paraId="1405D0CA" w14:textId="77777777">
      <w:pPr>
        <w:pStyle w:val="FACode2"/>
      </w:pPr>
      <w:r w:rsidRPr="00765E28">
        <w:t xml:space="preserve">    },</w:t>
      </w:r>
    </w:p>
    <w:p w:rsidRPr="00765E28" w:rsidR="004305FF" w:rsidP="00774F05" w:rsidRDefault="004305FF" w14:paraId="3E278D48" w14:textId="77777777">
      <w:pPr>
        <w:pStyle w:val="FACode2"/>
      </w:pPr>
      <w:r w:rsidRPr="00765E28">
        <w:t xml:space="preserve">    {</w:t>
      </w:r>
    </w:p>
    <w:p w:rsidRPr="00765E28" w:rsidR="004305FF" w:rsidP="00774F05" w:rsidRDefault="004305FF" w14:paraId="0E63C9F8" w14:textId="77777777">
      <w:pPr>
        <w:pStyle w:val="FACode2"/>
      </w:pPr>
      <w:r w:rsidRPr="00765E28">
        <w:t xml:space="preserve">      question:</w:t>
      </w:r>
    </w:p>
    <w:p w:rsidRPr="00765E28" w:rsidR="004305FF" w:rsidP="00774F05" w:rsidRDefault="004305FF" w14:paraId="2547D529" w14:textId="77777777">
      <w:pPr>
        <w:pStyle w:val="FACode2"/>
      </w:pPr>
      <w:r w:rsidRPr="00765E28">
        <w:t xml:space="preserve">        </w:t>
      </w:r>
      <w:r w:rsidRPr="00765E28">
        <w:rPr>
          <w:color w:val="A31515"/>
        </w:rPr>
        <w:t>'Which built-in method returns the index within the calling String object of the first occurrence of the specified value?'</w:t>
      </w:r>
      <w:r w:rsidRPr="00765E28">
        <w:t>,</w:t>
      </w:r>
    </w:p>
    <w:p w:rsidRPr="00765E28" w:rsidR="004305FF" w:rsidP="00774F05" w:rsidRDefault="004305FF" w14:paraId="4FC943DC" w14:textId="77777777">
      <w:pPr>
        <w:pStyle w:val="FACode2"/>
      </w:pPr>
      <w:r w:rsidRPr="00765E28">
        <w:t xml:space="preserve">      answers: {</w:t>
      </w:r>
    </w:p>
    <w:p w:rsidRPr="00765E28" w:rsidR="004305FF" w:rsidP="00774F05" w:rsidRDefault="004305FF" w14:paraId="773D3113" w14:textId="77777777">
      <w:pPr>
        <w:pStyle w:val="FACode2"/>
      </w:pPr>
      <w:r w:rsidRPr="00765E28">
        <w:t xml:space="preserve">        a: </w:t>
      </w:r>
      <w:r w:rsidRPr="00765E28">
        <w:rPr>
          <w:color w:val="A31515"/>
        </w:rPr>
        <w:t>'getIndex()'</w:t>
      </w:r>
      <w:r w:rsidRPr="00765E28">
        <w:t>,</w:t>
      </w:r>
    </w:p>
    <w:p w:rsidRPr="00765E28" w:rsidR="004305FF" w:rsidP="00774F05" w:rsidRDefault="004305FF" w14:paraId="0190A429" w14:textId="77777777">
      <w:pPr>
        <w:pStyle w:val="FACode2"/>
      </w:pPr>
      <w:r w:rsidRPr="00765E28">
        <w:t xml:space="preserve">        b: </w:t>
      </w:r>
      <w:r w:rsidRPr="00765E28">
        <w:rPr>
          <w:color w:val="A31515"/>
        </w:rPr>
        <w:t>'location()'</w:t>
      </w:r>
      <w:r w:rsidRPr="00765E28">
        <w:t>,</w:t>
      </w:r>
    </w:p>
    <w:p w:rsidRPr="00765E28" w:rsidR="004305FF" w:rsidP="00774F05" w:rsidRDefault="004305FF" w14:paraId="24F66EEB" w14:textId="77777777">
      <w:pPr>
        <w:pStyle w:val="FACode2"/>
      </w:pPr>
      <w:r w:rsidRPr="00765E28">
        <w:t xml:space="preserve">        c: </w:t>
      </w:r>
      <w:r w:rsidRPr="00765E28">
        <w:rPr>
          <w:color w:val="A31515"/>
        </w:rPr>
        <w:t>'indexOf()'</w:t>
      </w:r>
      <w:r w:rsidRPr="00765E28">
        <w:t>,</w:t>
      </w:r>
    </w:p>
    <w:p w:rsidRPr="00765E28" w:rsidR="004305FF" w:rsidP="00774F05" w:rsidRDefault="004305FF" w14:paraId="1D0A05CA" w14:textId="77777777">
      <w:pPr>
        <w:pStyle w:val="FACode2"/>
      </w:pPr>
      <w:r w:rsidRPr="00765E28">
        <w:t xml:space="preserve">        d: </w:t>
      </w:r>
      <w:r w:rsidRPr="00765E28">
        <w:rPr>
          <w:color w:val="A31515"/>
        </w:rPr>
        <w:t>'getLocation()'</w:t>
      </w:r>
    </w:p>
    <w:p w:rsidRPr="00765E28" w:rsidR="004305FF" w:rsidP="00774F05" w:rsidRDefault="004305FF" w14:paraId="248CE240" w14:textId="77777777">
      <w:pPr>
        <w:pStyle w:val="FACode2"/>
      </w:pPr>
      <w:r w:rsidRPr="00765E28">
        <w:t xml:space="preserve">      },</w:t>
      </w:r>
    </w:p>
    <w:p w:rsidRPr="00765E28" w:rsidR="004305FF" w:rsidP="00774F05" w:rsidRDefault="004305FF" w14:paraId="4BD0747F" w14:textId="77777777">
      <w:pPr>
        <w:pStyle w:val="FACode2"/>
      </w:pPr>
      <w:r w:rsidRPr="00765E28">
        <w:t xml:space="preserve">      multi: </w:t>
      </w:r>
      <w:r w:rsidRPr="00765E28">
        <w:rPr>
          <w:color w:val="0000FF"/>
        </w:rPr>
        <w:t>false</w:t>
      </w:r>
      <w:r w:rsidRPr="00765E28">
        <w:t>,</w:t>
      </w:r>
    </w:p>
    <w:p w:rsidRPr="00765E28" w:rsidR="004305FF" w:rsidP="00774F05" w:rsidRDefault="004305FF" w14:paraId="17121A06" w14:textId="77777777">
      <w:pPr>
        <w:pStyle w:val="FACode2"/>
      </w:pPr>
      <w:r w:rsidRPr="00765E28">
        <w:t xml:space="preserve">      correctAnswer: </w:t>
      </w:r>
      <w:r w:rsidRPr="00765E28">
        <w:rPr>
          <w:color w:val="A31515"/>
        </w:rPr>
        <w:t>'c'</w:t>
      </w:r>
    </w:p>
    <w:p w:rsidRPr="00765E28" w:rsidR="004305FF" w:rsidP="00774F05" w:rsidRDefault="004305FF" w14:paraId="2C7D06F0" w14:textId="77777777">
      <w:pPr>
        <w:pStyle w:val="FACode2"/>
      </w:pPr>
      <w:r w:rsidRPr="00765E28">
        <w:t xml:space="preserve">    },</w:t>
      </w:r>
    </w:p>
    <w:p w:rsidRPr="00765E28" w:rsidR="004305FF" w:rsidP="00774F05" w:rsidRDefault="004305FF" w14:paraId="537FE5DA" w14:textId="77777777">
      <w:pPr>
        <w:pStyle w:val="FACode2"/>
      </w:pPr>
      <w:r w:rsidRPr="00765E28">
        <w:t xml:space="preserve">    {</w:t>
      </w:r>
    </w:p>
    <w:p w:rsidRPr="00765E28" w:rsidR="004305FF" w:rsidP="00774F05" w:rsidRDefault="004305FF" w14:paraId="6CA1ACAA" w14:textId="77777777">
      <w:pPr>
        <w:pStyle w:val="FACode2"/>
      </w:pPr>
      <w:r w:rsidRPr="00765E28">
        <w:t xml:space="preserve">      question: </w:t>
      </w:r>
      <w:r w:rsidRPr="00765E28">
        <w:rPr>
          <w:color w:val="A31515"/>
        </w:rPr>
        <w:t>'Which one of the following is valid data type of JavaScript'</w:t>
      </w:r>
      <w:r w:rsidRPr="00765E28">
        <w:t>,</w:t>
      </w:r>
    </w:p>
    <w:p w:rsidRPr="00765E28" w:rsidR="004305FF" w:rsidP="00774F05" w:rsidRDefault="004305FF" w14:paraId="1169F91C" w14:textId="77777777">
      <w:pPr>
        <w:pStyle w:val="FACode2"/>
      </w:pPr>
      <w:r w:rsidRPr="00765E28">
        <w:t xml:space="preserve">      answers: {</w:t>
      </w:r>
    </w:p>
    <w:p w:rsidRPr="00765E28" w:rsidR="004305FF" w:rsidP="00774F05" w:rsidRDefault="004305FF" w14:paraId="29866AAF" w14:textId="77777777">
      <w:pPr>
        <w:pStyle w:val="FACode2"/>
      </w:pPr>
      <w:r w:rsidRPr="00765E28">
        <w:t xml:space="preserve">        a: </w:t>
      </w:r>
      <w:r w:rsidRPr="00765E28">
        <w:rPr>
          <w:color w:val="A31515"/>
        </w:rPr>
        <w:t>'number'</w:t>
      </w:r>
      <w:r w:rsidRPr="00765E28">
        <w:t>,</w:t>
      </w:r>
    </w:p>
    <w:p w:rsidRPr="00765E28" w:rsidR="004305FF" w:rsidP="00774F05" w:rsidRDefault="004305FF" w14:paraId="24B7884E" w14:textId="77777777">
      <w:pPr>
        <w:pStyle w:val="FACode2"/>
      </w:pPr>
      <w:r w:rsidRPr="00765E28">
        <w:t xml:space="preserve">        b: </w:t>
      </w:r>
      <w:r w:rsidRPr="00765E28">
        <w:rPr>
          <w:color w:val="A31515"/>
        </w:rPr>
        <w:t>'void'</w:t>
      </w:r>
      <w:r w:rsidRPr="00765E28">
        <w:t>,</w:t>
      </w:r>
    </w:p>
    <w:p w:rsidRPr="00765E28" w:rsidR="004305FF" w:rsidP="00774F05" w:rsidRDefault="004305FF" w14:paraId="2FF4CBD0" w14:textId="77777777">
      <w:pPr>
        <w:pStyle w:val="FACode2"/>
      </w:pPr>
      <w:r w:rsidRPr="00765E28">
        <w:t xml:space="preserve">        c: </w:t>
      </w:r>
      <w:r w:rsidRPr="00765E28">
        <w:rPr>
          <w:color w:val="A31515"/>
        </w:rPr>
        <w:t>'boolean'</w:t>
      </w:r>
      <w:r w:rsidRPr="00765E28">
        <w:t>,</w:t>
      </w:r>
    </w:p>
    <w:p w:rsidRPr="00765E28" w:rsidR="004305FF" w:rsidP="00774F05" w:rsidRDefault="004305FF" w14:paraId="5D3BBC3C" w14:textId="77777777">
      <w:pPr>
        <w:pStyle w:val="FACode2"/>
      </w:pPr>
      <w:r w:rsidRPr="00765E28">
        <w:t xml:space="preserve">        d: </w:t>
      </w:r>
      <w:r w:rsidRPr="00765E28">
        <w:rPr>
          <w:color w:val="A31515"/>
        </w:rPr>
        <w:t>'nothing'</w:t>
      </w:r>
    </w:p>
    <w:p w:rsidRPr="00765E28" w:rsidR="004305FF" w:rsidP="00774F05" w:rsidRDefault="004305FF" w14:paraId="57B1232F" w14:textId="77777777">
      <w:pPr>
        <w:pStyle w:val="FACode2"/>
      </w:pPr>
      <w:r w:rsidRPr="00765E28">
        <w:t xml:space="preserve">      },</w:t>
      </w:r>
    </w:p>
    <w:p w:rsidRPr="00765E28" w:rsidR="004305FF" w:rsidP="00774F05" w:rsidRDefault="004305FF" w14:paraId="419FB6AA" w14:textId="77777777">
      <w:pPr>
        <w:pStyle w:val="FACode2"/>
      </w:pPr>
      <w:r w:rsidRPr="00765E28">
        <w:t xml:space="preserve">      multi: </w:t>
      </w:r>
      <w:r w:rsidRPr="00765E28">
        <w:rPr>
          <w:color w:val="0000FF"/>
        </w:rPr>
        <w:t>false</w:t>
      </w:r>
      <w:r w:rsidRPr="00765E28">
        <w:t>,</w:t>
      </w:r>
    </w:p>
    <w:p w:rsidRPr="00765E28" w:rsidR="004305FF" w:rsidP="00774F05" w:rsidRDefault="004305FF" w14:paraId="272F6383" w14:textId="77777777">
      <w:pPr>
        <w:pStyle w:val="FACode2"/>
      </w:pPr>
      <w:r w:rsidRPr="00765E28">
        <w:t xml:space="preserve">      correctAnswer: </w:t>
      </w:r>
      <w:r w:rsidRPr="00765E28">
        <w:rPr>
          <w:color w:val="A31515"/>
        </w:rPr>
        <w:t>'c'</w:t>
      </w:r>
    </w:p>
    <w:p w:rsidRPr="00765E28" w:rsidR="004305FF" w:rsidP="00774F05" w:rsidRDefault="004305FF" w14:paraId="60096491" w14:textId="77777777">
      <w:pPr>
        <w:pStyle w:val="FACode2"/>
      </w:pPr>
      <w:r w:rsidRPr="00765E28">
        <w:t xml:space="preserve">    }</w:t>
      </w:r>
    </w:p>
    <w:p w:rsidRPr="00765E28" w:rsidR="004305FF" w:rsidP="00774F05" w:rsidRDefault="004305FF" w14:paraId="6363EF8E" w14:textId="77777777">
      <w:pPr>
        <w:pStyle w:val="FACode2"/>
      </w:pPr>
      <w:r w:rsidRPr="00765E28">
        <w:t xml:space="preserve">  ];</w:t>
      </w:r>
    </w:p>
    <w:p w:rsidRPr="005524AD" w:rsidR="004305FF" w:rsidP="004305FF" w:rsidRDefault="004305FF" w14:paraId="0BEA1579" w14:textId="77777777">
      <w:pPr>
        <w:rPr>
          <w:szCs w:val="20"/>
        </w:rPr>
      </w:pPr>
    </w:p>
    <w:p w:rsidRPr="00146E1E" w:rsidR="004305FF" w:rsidP="00105B17" w:rsidRDefault="005B3069" w14:paraId="2E46723D" w14:textId="499E60B0">
      <w:pPr>
        <w:pStyle w:val="FALev3"/>
        <w:spacing w:before="120" w:after="120"/>
      </w:pPr>
      <w:bookmarkStart w:name="_Toc20736980" w:id="5"/>
      <w:r>
        <w:t>Problem 01</w:t>
      </w:r>
      <w:r w:rsidR="00E46032">
        <w:t>:</w:t>
      </w:r>
      <w:bookmarkEnd w:id="5"/>
    </w:p>
    <w:p w:rsidR="004305FF" w:rsidP="31849E12" w:rsidRDefault="00D9235B" w14:paraId="5F99593D" w14:textId="5556CB69">
      <w:pPr>
        <w:rPr>
          <w:rFonts w:cs="Arial"/>
          <w:b w:val="1"/>
          <w:bCs w:val="1"/>
        </w:rPr>
      </w:pPr>
      <w:r w:rsidRPr="31849E12" w:rsidR="00D9235B">
        <w:rPr>
          <w:rFonts w:cs="Arial"/>
        </w:rPr>
        <w:t xml:space="preserve">Using </w:t>
      </w:r>
      <w:r w:rsidRPr="31849E12" w:rsidR="00D9235B">
        <w:rPr>
          <w:rFonts w:cs="Arial"/>
        </w:rPr>
        <w:t>your</w:t>
      </w:r>
      <w:r w:rsidRPr="31849E12" w:rsidR="4A40DD2B">
        <w:rPr>
          <w:rFonts w:cs="Arial"/>
        </w:rPr>
        <w:t xml:space="preserve"> </w:t>
      </w:r>
      <w:r w:rsidRPr="31849E12" w:rsidR="00D9235B">
        <w:rPr>
          <w:rFonts w:cs="Arial"/>
        </w:rPr>
        <w:t>understand</w:t>
      </w:r>
      <w:r w:rsidRPr="31849E12" w:rsidR="61CF097B">
        <w:rPr>
          <w:rFonts w:cs="Arial"/>
        </w:rPr>
        <w:t>ing</w:t>
      </w:r>
      <w:r w:rsidRPr="31849E12" w:rsidR="00D9235B">
        <w:rPr>
          <w:rFonts w:cs="Arial"/>
        </w:rPr>
        <w:t xml:space="preserve"> of OOP (and `</w:t>
      </w:r>
      <w:r w:rsidRPr="31849E12" w:rsidR="00D9235B">
        <w:rPr>
          <w:rFonts w:cs="Arial"/>
          <w:b w:val="1"/>
          <w:bCs w:val="1"/>
        </w:rPr>
        <w:t>this</w:t>
      </w:r>
      <w:r w:rsidRPr="31849E12" w:rsidR="00D9235B">
        <w:rPr>
          <w:rFonts w:cs="Arial"/>
        </w:rPr>
        <w:t xml:space="preserve">` keyword) fix the problem when user click on </w:t>
      </w:r>
      <w:r w:rsidRPr="31849E12" w:rsidR="00263992">
        <w:rPr>
          <w:rFonts w:cs="Arial"/>
          <w:b w:val="1"/>
          <w:bCs w:val="1"/>
        </w:rPr>
        <w:t>Previous</w:t>
      </w:r>
      <w:r w:rsidRPr="31849E12" w:rsidR="00263992">
        <w:rPr>
          <w:rFonts w:cs="Arial"/>
        </w:rPr>
        <w:t xml:space="preserve"> button, </w:t>
      </w:r>
      <w:r w:rsidRPr="31849E12" w:rsidR="00263992">
        <w:rPr>
          <w:rFonts w:cs="Arial"/>
          <w:b w:val="1"/>
          <w:bCs w:val="1"/>
        </w:rPr>
        <w:t>Next</w:t>
      </w:r>
      <w:r w:rsidRPr="31849E12" w:rsidR="00263992">
        <w:rPr>
          <w:rFonts w:cs="Arial"/>
        </w:rPr>
        <w:t xml:space="preserve"> button, </w:t>
      </w:r>
      <w:r w:rsidRPr="31849E12" w:rsidR="00F50F6F">
        <w:rPr>
          <w:rFonts w:cs="Arial"/>
          <w:b w:val="1"/>
          <w:bCs w:val="1"/>
        </w:rPr>
        <w:t>S</w:t>
      </w:r>
      <w:r w:rsidRPr="31849E12" w:rsidR="00263992">
        <w:rPr>
          <w:rFonts w:cs="Arial"/>
          <w:b w:val="1"/>
          <w:bCs w:val="1"/>
        </w:rPr>
        <w:t>ubmit</w:t>
      </w:r>
      <w:r w:rsidRPr="31849E12" w:rsidR="00263992">
        <w:rPr>
          <w:rFonts w:cs="Arial"/>
        </w:rPr>
        <w:t xml:space="preserve"> button</w:t>
      </w:r>
    </w:p>
    <w:p w:rsidR="00782EB5" w:rsidP="004305FF" w:rsidRDefault="00782EB5" w14:paraId="7603CFA7" w14:textId="0B424078">
      <w:pPr>
        <w:rPr>
          <w:rFonts w:cs="Arial"/>
          <w:b/>
          <w:szCs w:val="20"/>
        </w:rPr>
      </w:pPr>
    </w:p>
    <w:p w:rsidRPr="00146E1E" w:rsidR="00E765E5" w:rsidP="00E765E5" w:rsidRDefault="00E765E5" w14:paraId="361240ED" w14:textId="6D056B70">
      <w:pPr>
        <w:pStyle w:val="FALev3"/>
        <w:spacing w:before="120" w:after="120"/>
      </w:pPr>
      <w:r>
        <w:t>Problem 0</w:t>
      </w:r>
      <w:r w:rsidR="00A50FBA">
        <w:t>2</w:t>
      </w:r>
      <w:r>
        <w:t>:</w:t>
      </w:r>
    </w:p>
    <w:p w:rsidRPr="00E25DE5" w:rsidR="00782EB5" w:rsidP="31849E12" w:rsidRDefault="00D554CF" w14:paraId="07AFE662" w14:textId="00B05A6B">
      <w:pPr>
        <w:rPr>
          <w:rFonts w:cs="Arial"/>
        </w:rPr>
      </w:pPr>
      <w:r w:rsidRPr="31849E12" w:rsidR="00D554CF">
        <w:rPr>
          <w:rFonts w:cs="Arial"/>
        </w:rPr>
        <w:t xml:space="preserve">Now you have to extend the apps to support Multiple Choice Question (in HTML it’s a checkbox instead of </w:t>
      </w:r>
      <w:r w:rsidRPr="31849E12" w:rsidR="00D554CF">
        <w:rPr>
          <w:rFonts w:cs="Arial"/>
        </w:rPr>
        <w:t>radio</w:t>
      </w:r>
      <w:r w:rsidRPr="31849E12" w:rsidR="6FC493B6">
        <w:rPr>
          <w:rFonts w:cs="Arial"/>
        </w:rPr>
        <w:t>s</w:t>
      </w:r>
      <w:r w:rsidRPr="31849E12" w:rsidR="00D554CF">
        <w:rPr>
          <w:rFonts w:cs="Arial"/>
        </w:rPr>
        <w:t>).</w:t>
      </w:r>
      <w:r w:rsidRPr="31849E12" w:rsidR="00293CA2">
        <w:rPr>
          <w:rFonts w:cs="Arial"/>
        </w:rPr>
        <w:t xml:space="preserve"> Implement the </w:t>
      </w:r>
      <w:bookmarkStart w:name="_GoBack" w:id="6"/>
      <w:r w:rsidRPr="31849E12" w:rsidR="00293CA2">
        <w:rPr>
          <w:rFonts w:cs="Arial"/>
          <w:b w:val="1"/>
          <w:bCs w:val="1"/>
        </w:rPr>
        <w:t>MultiChoiceQuestion</w:t>
      </w:r>
      <w:r w:rsidRPr="31849E12" w:rsidR="00293CA2">
        <w:rPr>
          <w:rFonts w:cs="Arial"/>
        </w:rPr>
        <w:t xml:space="preserve"> </w:t>
      </w:r>
      <w:bookmarkEnd w:id="6"/>
      <w:r w:rsidRPr="31849E12" w:rsidR="00293CA2">
        <w:rPr>
          <w:rFonts w:cs="Arial"/>
        </w:rPr>
        <w:t>class to fulfil the requirement.</w:t>
      </w:r>
    </w:p>
    <w:p w:rsidR="004C14AD" w:rsidP="003C4353" w:rsidRDefault="004C14AD" w14:paraId="1BF481D5" w14:textId="74873E87">
      <w:pPr>
        <w:rPr>
          <w:rFonts w:eastAsia="Arial"/>
          <w:szCs w:val="22"/>
        </w:rPr>
      </w:pPr>
    </w:p>
    <w:p w:rsidRPr="003C4353" w:rsidR="00C71BB2" w:rsidP="003C4353" w:rsidRDefault="00C71BB2" w14:paraId="0376C931" w14:textId="77777777">
      <w:pPr>
        <w:rPr>
          <w:rFonts w:eastAsia="Arial"/>
          <w:szCs w:val="22"/>
        </w:rPr>
      </w:pPr>
    </w:p>
    <w:sectPr w:rsidRPr="003C4353" w:rsidR="00C71BB2" w:rsidSect="00BE773D">
      <w:headerReference w:type="default" r:id="rId12"/>
      <w:footerReference w:type="default" r:id="rId13"/>
      <w:pgSz w:w="11906" w:h="16838" w:orient="portrait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1DE8" w:rsidP="00697B23" w:rsidRDefault="00661DE8" w14:paraId="572476E8" w14:textId="77777777">
      <w:pPr>
        <w:pStyle w:val="PB1"/>
      </w:pPr>
      <w:r>
        <w:separator/>
      </w:r>
    </w:p>
    <w:p w:rsidR="00661DE8" w:rsidRDefault="00661DE8" w14:paraId="2CF291A0" w14:textId="77777777"/>
  </w:endnote>
  <w:endnote w:type="continuationSeparator" w:id="0">
    <w:p w:rsidR="00661DE8" w:rsidP="00697B23" w:rsidRDefault="00661DE8" w14:paraId="7CEC9AD5" w14:textId="77777777">
      <w:pPr>
        <w:pStyle w:val="PB1"/>
      </w:pPr>
      <w:r>
        <w:continuationSeparator/>
      </w:r>
    </w:p>
    <w:p w:rsidR="00661DE8" w:rsidRDefault="00661DE8" w14:paraId="1BFCCA67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wis721 BlkEx BT">
    <w:altName w:val="Impact"/>
    <w:panose1 w:val="020B0604020202020204"/>
    <w:charset w:val="00"/>
    <w:family w:val="swiss"/>
    <w:pitch w:val="variable"/>
    <w:sig w:usb0="00000007" w:usb1="00000000" w:usb2="00000000" w:usb3="00000000" w:csb0="0000001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ndara">
    <w:panose1 w:val="020B0604020202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171177" w:rsidR="003A59F5" w:rsidP="00171177" w:rsidRDefault="003A59F5" w14:paraId="35D3694C" w14:textId="77777777">
    <w:pPr>
      <w:pStyle w:val="Footer"/>
      <w:pBdr>
        <w:top w:val="single" w:color="auto" w:sz="6" w:space="1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v1.1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Fonts w:ascii="Arial" w:hAnsi="Arial" w:cs="Arial"/>
        <w:sz w:val="18"/>
        <w:szCs w:val="18"/>
      </w:rPr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BB6091">
      <w:rPr>
        <w:rStyle w:val="PageNumber"/>
        <w:rFonts w:ascii="Arial" w:hAnsi="Arial" w:cs="Arial"/>
        <w:noProof/>
        <w:sz w:val="18"/>
        <w:szCs w:val="18"/>
      </w:rPr>
      <w:t>4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BB6091">
      <w:rPr>
        <w:rStyle w:val="PageNumber"/>
        <w:rFonts w:ascii="Arial" w:hAnsi="Arial" w:cs="Arial"/>
        <w:noProof/>
        <w:sz w:val="18"/>
        <w:szCs w:val="18"/>
      </w:rPr>
      <w:t>4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  <w:p w:rsidR="00526E2A" w:rsidRDefault="00526E2A" w14:paraId="0DBE75D3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1DE8" w:rsidP="00697B23" w:rsidRDefault="00661DE8" w14:paraId="7EC67311" w14:textId="77777777">
      <w:pPr>
        <w:pStyle w:val="PB1"/>
      </w:pPr>
      <w:r>
        <w:separator/>
      </w:r>
    </w:p>
    <w:p w:rsidR="00661DE8" w:rsidRDefault="00661DE8" w14:paraId="1E393E7A" w14:textId="77777777"/>
  </w:footnote>
  <w:footnote w:type="continuationSeparator" w:id="0">
    <w:p w:rsidR="00661DE8" w:rsidP="00697B23" w:rsidRDefault="00661DE8" w14:paraId="4F07398A" w14:textId="77777777">
      <w:pPr>
        <w:pStyle w:val="PB1"/>
      </w:pPr>
      <w:r>
        <w:continuationSeparator/>
      </w:r>
    </w:p>
    <w:p w:rsidR="00661DE8" w:rsidRDefault="00661DE8" w14:paraId="63373BEC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706FB5" w:rsidR="00526E2A" w:rsidP="00706FB5" w:rsidRDefault="00524F65" w14:paraId="66E5D587" w14:textId="7BB249E3">
    <w:pPr>
      <w:pStyle w:val="Header"/>
      <w:pBdr>
        <w:bottom w:val="single" w:color="auto" w:sz="4" w:space="1"/>
      </w:pBdr>
      <w:tabs>
        <w:tab w:val="clear" w:pos="4513"/>
        <w:tab w:val="clear" w:pos="9026"/>
        <w:tab w:val="center" w:pos="4111"/>
        <w:tab w:val="right" w:pos="8931"/>
      </w:tabs>
      <w:rPr>
        <w:lang w:val="en-US"/>
      </w:rPr>
    </w:pPr>
    <w:r>
      <w:rPr>
        <w:lang w:val="en-US"/>
      </w:rPr>
      <w:t>Training Assignments</w:t>
    </w:r>
    <w:r w:rsidRPr="00771EAB" w:rsidR="003A59F5">
      <w:rPr>
        <w:lang w:val="en-US"/>
      </w:rPr>
      <w:tab/>
    </w:r>
    <w:r w:rsidRPr="00BF4722" w:rsidR="003A59F5">
      <w:t xml:space="preserve"> </w:t>
    </w:r>
    <w:r w:rsidRPr="00771EAB" w:rsidR="003A59F5">
      <w:t xml:space="preserve">         </w:t>
    </w:r>
    <w:r w:rsidR="00614631">
      <w:rPr>
        <w:lang w:val="en-US"/>
      </w:rPr>
      <w:t>Front-end Advanced</w:t>
    </w:r>
    <w:r w:rsidR="003A59F5">
      <w:tab/>
    </w:r>
    <w:r w:rsidRPr="00771EAB" w:rsidR="003A59F5">
      <w:t>Issue/Revision: x/y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hint="default" w:ascii="Arial" w:hAnsi="Arial" w:eastAsia="Arial" w:cs="Arial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7549B7"/>
    <w:multiLevelType w:val="hybridMultilevel"/>
    <w:tmpl w:val="771268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F944998"/>
    <w:multiLevelType w:val="hybridMultilevel"/>
    <w:tmpl w:val="8DCA217A"/>
    <w:lvl w:ilvl="0" w:tplc="25B4B9C4">
      <w:start w:val="1"/>
      <w:numFmt w:val="decimal"/>
      <w:pStyle w:val="FACode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BA74AA"/>
    <w:multiLevelType w:val="hybridMultilevel"/>
    <w:tmpl w:val="B846FCB0"/>
    <w:lvl w:ilvl="0" w:tplc="3D5C3D78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E3DDD"/>
    <w:multiLevelType w:val="hybridMultilevel"/>
    <w:tmpl w:val="EE8270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C8852BE"/>
    <w:multiLevelType w:val="hybridMultilevel"/>
    <w:tmpl w:val="F66EA20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63057"/>
    <w:multiLevelType w:val="hybridMultilevel"/>
    <w:tmpl w:val="53C2B62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DD406D2"/>
    <w:multiLevelType w:val="hybridMultilevel"/>
    <w:tmpl w:val="CA42E3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05505C5"/>
    <w:multiLevelType w:val="hybridMultilevel"/>
    <w:tmpl w:val="F2DED2D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3C8735E"/>
    <w:multiLevelType w:val="hybridMultilevel"/>
    <w:tmpl w:val="8FE61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20487F"/>
    <w:multiLevelType w:val="hybridMultilevel"/>
    <w:tmpl w:val="EB4ECBD6"/>
    <w:lvl w:ilvl="0" w:tplc="7C94B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8180E30"/>
    <w:multiLevelType w:val="hybridMultilevel"/>
    <w:tmpl w:val="DA8A814C"/>
    <w:lvl w:ilvl="0" w:tplc="E5B4D1D8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A4718B9"/>
    <w:multiLevelType w:val="hybridMultilevel"/>
    <w:tmpl w:val="C3DA1FD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1210E"/>
    <w:multiLevelType w:val="hybridMultilevel"/>
    <w:tmpl w:val="8820D23A"/>
    <w:lvl w:ilvl="0" w:tplc="3D5C3D78">
      <w:numFmt w:val="bullet"/>
      <w:lvlText w:val="-"/>
      <w:lvlJc w:val="left"/>
      <w:pPr>
        <w:ind w:left="1080" w:hanging="360"/>
      </w:pPr>
      <w:rPr>
        <w:rFonts w:hint="default" w:ascii="Arial" w:hAnsi="Arial" w:eastAsia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" w15:restartNumberingAfterBreak="0">
    <w:nsid w:val="70AC416F"/>
    <w:multiLevelType w:val="hybridMultilevel"/>
    <w:tmpl w:val="FDAEC762"/>
    <w:lvl w:ilvl="0" w:tplc="E66A2982">
      <w:start w:val="1"/>
      <w:numFmt w:val="decimal"/>
      <w:pStyle w:val="FACode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5916B6"/>
    <w:multiLevelType w:val="hybridMultilevel"/>
    <w:tmpl w:val="F3E05D4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15"/>
  </w:num>
  <w:num w:numId="4">
    <w:abstractNumId w:val="2"/>
  </w:num>
  <w:num w:numId="5">
    <w:abstractNumId w:val="5"/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8"/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1"/>
  </w:num>
  <w:num w:numId="16">
    <w:abstractNumId w:val="3"/>
  </w:num>
  <w:num w:numId="17">
    <w:abstractNumId w:val="14"/>
  </w:num>
  <w:num w:numId="18">
    <w:abstractNumId w:val="9"/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13"/>
  </w:num>
  <w:num w:numId="24">
    <w:abstractNumId w:val="6"/>
  </w:num>
  <w:num w:numId="25">
    <w:abstractNumId w:val="11"/>
  </w:num>
  <w:num w:numId="26">
    <w:abstractNumId w:val="16"/>
  </w:num>
  <w:num w:numId="27">
    <w:abstractNumId w:val="12"/>
  </w:num>
  <w:num w:numId="28">
    <w:abstractNumId w:val="7"/>
  </w:num>
  <w:num w:numId="29">
    <w:abstractNumId w:val="10"/>
  </w:num>
  <w:numIdMacAtCleanup w:val="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51"/>
  <w:attachedTemplate r:id="rId1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998"/>
    <w:rsid w:val="00002332"/>
    <w:rsid w:val="00005B29"/>
    <w:rsid w:val="000158FE"/>
    <w:rsid w:val="000217DA"/>
    <w:rsid w:val="00023AC7"/>
    <w:rsid w:val="00031534"/>
    <w:rsid w:val="000316A7"/>
    <w:rsid w:val="00031EC1"/>
    <w:rsid w:val="00041201"/>
    <w:rsid w:val="0004277B"/>
    <w:rsid w:val="000456C9"/>
    <w:rsid w:val="000472F6"/>
    <w:rsid w:val="00051826"/>
    <w:rsid w:val="000545E4"/>
    <w:rsid w:val="00062CEE"/>
    <w:rsid w:val="000643A2"/>
    <w:rsid w:val="00064BB1"/>
    <w:rsid w:val="00067F8A"/>
    <w:rsid w:val="000712A7"/>
    <w:rsid w:val="00072D05"/>
    <w:rsid w:val="00075622"/>
    <w:rsid w:val="0007682E"/>
    <w:rsid w:val="00081C83"/>
    <w:rsid w:val="00083D5C"/>
    <w:rsid w:val="000845CA"/>
    <w:rsid w:val="00086CE0"/>
    <w:rsid w:val="0009208E"/>
    <w:rsid w:val="00092BB0"/>
    <w:rsid w:val="00092C60"/>
    <w:rsid w:val="000A28D7"/>
    <w:rsid w:val="000A3BA4"/>
    <w:rsid w:val="000A6A32"/>
    <w:rsid w:val="000B2134"/>
    <w:rsid w:val="000B4B39"/>
    <w:rsid w:val="000B548D"/>
    <w:rsid w:val="000C1355"/>
    <w:rsid w:val="000C1FE0"/>
    <w:rsid w:val="000C4A66"/>
    <w:rsid w:val="000C558D"/>
    <w:rsid w:val="000C71EB"/>
    <w:rsid w:val="000D26B8"/>
    <w:rsid w:val="000D3EA5"/>
    <w:rsid w:val="000D464F"/>
    <w:rsid w:val="000D4B78"/>
    <w:rsid w:val="000D5133"/>
    <w:rsid w:val="000D77D4"/>
    <w:rsid w:val="000E0070"/>
    <w:rsid w:val="000E0219"/>
    <w:rsid w:val="000E1C62"/>
    <w:rsid w:val="000E391E"/>
    <w:rsid w:val="000E4BFE"/>
    <w:rsid w:val="000F0720"/>
    <w:rsid w:val="000F08B6"/>
    <w:rsid w:val="000F601F"/>
    <w:rsid w:val="000F78FE"/>
    <w:rsid w:val="000F7DE0"/>
    <w:rsid w:val="00105B17"/>
    <w:rsid w:val="00106B39"/>
    <w:rsid w:val="0011042B"/>
    <w:rsid w:val="001178E3"/>
    <w:rsid w:val="001207DB"/>
    <w:rsid w:val="00122053"/>
    <w:rsid w:val="00123AB5"/>
    <w:rsid w:val="00124D9D"/>
    <w:rsid w:val="00125776"/>
    <w:rsid w:val="00127B81"/>
    <w:rsid w:val="0013157E"/>
    <w:rsid w:val="00131BC3"/>
    <w:rsid w:val="00132D02"/>
    <w:rsid w:val="001354F6"/>
    <w:rsid w:val="00140398"/>
    <w:rsid w:val="00141777"/>
    <w:rsid w:val="00143595"/>
    <w:rsid w:val="00147DFC"/>
    <w:rsid w:val="00151387"/>
    <w:rsid w:val="00151B68"/>
    <w:rsid w:val="00153363"/>
    <w:rsid w:val="0016686B"/>
    <w:rsid w:val="00167D09"/>
    <w:rsid w:val="00167DA8"/>
    <w:rsid w:val="00170A53"/>
    <w:rsid w:val="00170F33"/>
    <w:rsid w:val="00171177"/>
    <w:rsid w:val="00171286"/>
    <w:rsid w:val="00172B88"/>
    <w:rsid w:val="001774C9"/>
    <w:rsid w:val="001820AF"/>
    <w:rsid w:val="00184FC5"/>
    <w:rsid w:val="00190F85"/>
    <w:rsid w:val="00194621"/>
    <w:rsid w:val="0019761A"/>
    <w:rsid w:val="00197E30"/>
    <w:rsid w:val="001A0E47"/>
    <w:rsid w:val="001A1629"/>
    <w:rsid w:val="001A1720"/>
    <w:rsid w:val="001A2DFE"/>
    <w:rsid w:val="001A412D"/>
    <w:rsid w:val="001A41A7"/>
    <w:rsid w:val="001A7A4D"/>
    <w:rsid w:val="001B23ED"/>
    <w:rsid w:val="001B41AD"/>
    <w:rsid w:val="001B73A7"/>
    <w:rsid w:val="001C00CB"/>
    <w:rsid w:val="001C3DE0"/>
    <w:rsid w:val="001C7E1C"/>
    <w:rsid w:val="001D41A8"/>
    <w:rsid w:val="001D43FF"/>
    <w:rsid w:val="001D7A28"/>
    <w:rsid w:val="001E05CE"/>
    <w:rsid w:val="001E0B46"/>
    <w:rsid w:val="001E217D"/>
    <w:rsid w:val="001E4711"/>
    <w:rsid w:val="001E5AB4"/>
    <w:rsid w:val="001F1427"/>
    <w:rsid w:val="001F3EED"/>
    <w:rsid w:val="001F455A"/>
    <w:rsid w:val="001F5A02"/>
    <w:rsid w:val="002018AF"/>
    <w:rsid w:val="00201C24"/>
    <w:rsid w:val="00203407"/>
    <w:rsid w:val="002039B3"/>
    <w:rsid w:val="002069A4"/>
    <w:rsid w:val="00207A12"/>
    <w:rsid w:val="00207E78"/>
    <w:rsid w:val="002103AA"/>
    <w:rsid w:val="002116BC"/>
    <w:rsid w:val="002120F6"/>
    <w:rsid w:val="0021236C"/>
    <w:rsid w:val="00215215"/>
    <w:rsid w:val="002220DD"/>
    <w:rsid w:val="002279BD"/>
    <w:rsid w:val="00232873"/>
    <w:rsid w:val="002329CD"/>
    <w:rsid w:val="0023326C"/>
    <w:rsid w:val="002349C1"/>
    <w:rsid w:val="002353A4"/>
    <w:rsid w:val="00235B59"/>
    <w:rsid w:val="00242175"/>
    <w:rsid w:val="002460B7"/>
    <w:rsid w:val="002512E3"/>
    <w:rsid w:val="00251E83"/>
    <w:rsid w:val="00255B7B"/>
    <w:rsid w:val="00263992"/>
    <w:rsid w:val="00270074"/>
    <w:rsid w:val="00271E1C"/>
    <w:rsid w:val="002756DD"/>
    <w:rsid w:val="002764EE"/>
    <w:rsid w:val="00280098"/>
    <w:rsid w:val="00280532"/>
    <w:rsid w:val="00280648"/>
    <w:rsid w:val="00284E8F"/>
    <w:rsid w:val="002863CD"/>
    <w:rsid w:val="00286D9E"/>
    <w:rsid w:val="002929D3"/>
    <w:rsid w:val="00292E0F"/>
    <w:rsid w:val="00293CA2"/>
    <w:rsid w:val="00295D49"/>
    <w:rsid w:val="00297F50"/>
    <w:rsid w:val="002A00B9"/>
    <w:rsid w:val="002A0595"/>
    <w:rsid w:val="002A1B75"/>
    <w:rsid w:val="002A2795"/>
    <w:rsid w:val="002A3E04"/>
    <w:rsid w:val="002A7BA9"/>
    <w:rsid w:val="002B359C"/>
    <w:rsid w:val="002B5B04"/>
    <w:rsid w:val="002B6010"/>
    <w:rsid w:val="002B7811"/>
    <w:rsid w:val="002C0E1F"/>
    <w:rsid w:val="002C3CA6"/>
    <w:rsid w:val="002C4662"/>
    <w:rsid w:val="002C5099"/>
    <w:rsid w:val="002C6323"/>
    <w:rsid w:val="002C697D"/>
    <w:rsid w:val="002C7D8F"/>
    <w:rsid w:val="002D2607"/>
    <w:rsid w:val="002D2D8F"/>
    <w:rsid w:val="002D3A6D"/>
    <w:rsid w:val="002D70EC"/>
    <w:rsid w:val="002D74D3"/>
    <w:rsid w:val="002E39E4"/>
    <w:rsid w:val="002E3C80"/>
    <w:rsid w:val="002F1A6E"/>
    <w:rsid w:val="002F2BC1"/>
    <w:rsid w:val="002F3B39"/>
    <w:rsid w:val="002F5141"/>
    <w:rsid w:val="002F5182"/>
    <w:rsid w:val="002F649E"/>
    <w:rsid w:val="002F69B0"/>
    <w:rsid w:val="00300432"/>
    <w:rsid w:val="00301DDE"/>
    <w:rsid w:val="003032F8"/>
    <w:rsid w:val="00305746"/>
    <w:rsid w:val="00305D64"/>
    <w:rsid w:val="0030664A"/>
    <w:rsid w:val="003101FE"/>
    <w:rsid w:val="003114F5"/>
    <w:rsid w:val="00311899"/>
    <w:rsid w:val="00313016"/>
    <w:rsid w:val="00314E3D"/>
    <w:rsid w:val="003171FE"/>
    <w:rsid w:val="00317950"/>
    <w:rsid w:val="00317F52"/>
    <w:rsid w:val="003204A7"/>
    <w:rsid w:val="00321B78"/>
    <w:rsid w:val="00323B78"/>
    <w:rsid w:val="00326F85"/>
    <w:rsid w:val="003277A4"/>
    <w:rsid w:val="0033253A"/>
    <w:rsid w:val="0033464F"/>
    <w:rsid w:val="00335D78"/>
    <w:rsid w:val="00336501"/>
    <w:rsid w:val="00337C73"/>
    <w:rsid w:val="00337E8F"/>
    <w:rsid w:val="00340BE6"/>
    <w:rsid w:val="0034245E"/>
    <w:rsid w:val="003454DC"/>
    <w:rsid w:val="00345F19"/>
    <w:rsid w:val="00346009"/>
    <w:rsid w:val="0034752C"/>
    <w:rsid w:val="00350F96"/>
    <w:rsid w:val="0035127C"/>
    <w:rsid w:val="00351AB6"/>
    <w:rsid w:val="00351B99"/>
    <w:rsid w:val="0035210C"/>
    <w:rsid w:val="00360613"/>
    <w:rsid w:val="003613A0"/>
    <w:rsid w:val="00361EF1"/>
    <w:rsid w:val="00364177"/>
    <w:rsid w:val="00365484"/>
    <w:rsid w:val="00365F51"/>
    <w:rsid w:val="003677A0"/>
    <w:rsid w:val="003750C6"/>
    <w:rsid w:val="00375340"/>
    <w:rsid w:val="003754A0"/>
    <w:rsid w:val="00381989"/>
    <w:rsid w:val="00382F10"/>
    <w:rsid w:val="003832B8"/>
    <w:rsid w:val="003848D6"/>
    <w:rsid w:val="00387892"/>
    <w:rsid w:val="0039032E"/>
    <w:rsid w:val="00392099"/>
    <w:rsid w:val="00393AC0"/>
    <w:rsid w:val="00397C0D"/>
    <w:rsid w:val="003A04F1"/>
    <w:rsid w:val="003A43B0"/>
    <w:rsid w:val="003A59F5"/>
    <w:rsid w:val="003A632D"/>
    <w:rsid w:val="003A7716"/>
    <w:rsid w:val="003B0308"/>
    <w:rsid w:val="003B6892"/>
    <w:rsid w:val="003C16F6"/>
    <w:rsid w:val="003C2A43"/>
    <w:rsid w:val="003C3D28"/>
    <w:rsid w:val="003C4353"/>
    <w:rsid w:val="003C66FD"/>
    <w:rsid w:val="003D0270"/>
    <w:rsid w:val="003D552E"/>
    <w:rsid w:val="003D6570"/>
    <w:rsid w:val="003D6E98"/>
    <w:rsid w:val="003D7A50"/>
    <w:rsid w:val="003D7F47"/>
    <w:rsid w:val="003E4BA3"/>
    <w:rsid w:val="003E5CAC"/>
    <w:rsid w:val="003E5EB6"/>
    <w:rsid w:val="003E6987"/>
    <w:rsid w:val="003E7A5A"/>
    <w:rsid w:val="003F15DC"/>
    <w:rsid w:val="003F19DF"/>
    <w:rsid w:val="003F3895"/>
    <w:rsid w:val="003F694D"/>
    <w:rsid w:val="0040282B"/>
    <w:rsid w:val="00404354"/>
    <w:rsid w:val="0040464E"/>
    <w:rsid w:val="004053C9"/>
    <w:rsid w:val="004059E4"/>
    <w:rsid w:val="00417224"/>
    <w:rsid w:val="0041732E"/>
    <w:rsid w:val="00424248"/>
    <w:rsid w:val="00426D3B"/>
    <w:rsid w:val="004305FF"/>
    <w:rsid w:val="00430667"/>
    <w:rsid w:val="00436E88"/>
    <w:rsid w:val="0044087B"/>
    <w:rsid w:val="004412E3"/>
    <w:rsid w:val="00444BC0"/>
    <w:rsid w:val="00446D5A"/>
    <w:rsid w:val="0045058E"/>
    <w:rsid w:val="0045407D"/>
    <w:rsid w:val="004559F0"/>
    <w:rsid w:val="00457093"/>
    <w:rsid w:val="00457701"/>
    <w:rsid w:val="004624B6"/>
    <w:rsid w:val="004641E4"/>
    <w:rsid w:val="00464D90"/>
    <w:rsid w:val="00474055"/>
    <w:rsid w:val="0047532C"/>
    <w:rsid w:val="004756FF"/>
    <w:rsid w:val="004801FA"/>
    <w:rsid w:val="00490D13"/>
    <w:rsid w:val="004941F7"/>
    <w:rsid w:val="004942D0"/>
    <w:rsid w:val="0049533C"/>
    <w:rsid w:val="00497AF6"/>
    <w:rsid w:val="004A1C4A"/>
    <w:rsid w:val="004A4B9A"/>
    <w:rsid w:val="004A5C21"/>
    <w:rsid w:val="004B14CB"/>
    <w:rsid w:val="004B4764"/>
    <w:rsid w:val="004B5A93"/>
    <w:rsid w:val="004B601A"/>
    <w:rsid w:val="004C0CAD"/>
    <w:rsid w:val="004C14AD"/>
    <w:rsid w:val="004C5455"/>
    <w:rsid w:val="004C6EDF"/>
    <w:rsid w:val="004D0C9E"/>
    <w:rsid w:val="004D344D"/>
    <w:rsid w:val="004D3FA9"/>
    <w:rsid w:val="004D48FB"/>
    <w:rsid w:val="004D69C9"/>
    <w:rsid w:val="004D7C13"/>
    <w:rsid w:val="004E0CC6"/>
    <w:rsid w:val="004E2A52"/>
    <w:rsid w:val="004E4532"/>
    <w:rsid w:val="004E4D85"/>
    <w:rsid w:val="004E519F"/>
    <w:rsid w:val="004E6165"/>
    <w:rsid w:val="004E65A4"/>
    <w:rsid w:val="004F2F10"/>
    <w:rsid w:val="004F487E"/>
    <w:rsid w:val="004F50C0"/>
    <w:rsid w:val="004F7BFC"/>
    <w:rsid w:val="0050359B"/>
    <w:rsid w:val="0050535A"/>
    <w:rsid w:val="00505A1F"/>
    <w:rsid w:val="005069EB"/>
    <w:rsid w:val="005102AE"/>
    <w:rsid w:val="005120D5"/>
    <w:rsid w:val="00517CFF"/>
    <w:rsid w:val="00520DA3"/>
    <w:rsid w:val="00522763"/>
    <w:rsid w:val="00524674"/>
    <w:rsid w:val="00524F65"/>
    <w:rsid w:val="00526E2A"/>
    <w:rsid w:val="005308FC"/>
    <w:rsid w:val="00530AF1"/>
    <w:rsid w:val="0053146B"/>
    <w:rsid w:val="00534549"/>
    <w:rsid w:val="0053500E"/>
    <w:rsid w:val="00535B29"/>
    <w:rsid w:val="00536070"/>
    <w:rsid w:val="00541716"/>
    <w:rsid w:val="00552135"/>
    <w:rsid w:val="00553346"/>
    <w:rsid w:val="00553521"/>
    <w:rsid w:val="005609CF"/>
    <w:rsid w:val="005621C9"/>
    <w:rsid w:val="0056236F"/>
    <w:rsid w:val="005627C1"/>
    <w:rsid w:val="00563355"/>
    <w:rsid w:val="005635C4"/>
    <w:rsid w:val="0056360F"/>
    <w:rsid w:val="00570257"/>
    <w:rsid w:val="00570400"/>
    <w:rsid w:val="00574943"/>
    <w:rsid w:val="005758E9"/>
    <w:rsid w:val="005802A4"/>
    <w:rsid w:val="00581F03"/>
    <w:rsid w:val="00582855"/>
    <w:rsid w:val="005852C0"/>
    <w:rsid w:val="0058727B"/>
    <w:rsid w:val="005922DD"/>
    <w:rsid w:val="00593EAF"/>
    <w:rsid w:val="005940DB"/>
    <w:rsid w:val="00594E6E"/>
    <w:rsid w:val="00596207"/>
    <w:rsid w:val="0059736B"/>
    <w:rsid w:val="0059753A"/>
    <w:rsid w:val="005A762D"/>
    <w:rsid w:val="005B00B1"/>
    <w:rsid w:val="005B2374"/>
    <w:rsid w:val="005B3069"/>
    <w:rsid w:val="005B3DBF"/>
    <w:rsid w:val="005B4AF1"/>
    <w:rsid w:val="005B7D1D"/>
    <w:rsid w:val="005C0BD4"/>
    <w:rsid w:val="005C1B4E"/>
    <w:rsid w:val="005C20E6"/>
    <w:rsid w:val="005C2B83"/>
    <w:rsid w:val="005C2D93"/>
    <w:rsid w:val="005C391E"/>
    <w:rsid w:val="005C7182"/>
    <w:rsid w:val="005C7233"/>
    <w:rsid w:val="005D48BA"/>
    <w:rsid w:val="005D57C9"/>
    <w:rsid w:val="005E1869"/>
    <w:rsid w:val="005E1B8E"/>
    <w:rsid w:val="005E43B1"/>
    <w:rsid w:val="005E64CE"/>
    <w:rsid w:val="005E6BEE"/>
    <w:rsid w:val="005E7232"/>
    <w:rsid w:val="005E7394"/>
    <w:rsid w:val="00601626"/>
    <w:rsid w:val="00602412"/>
    <w:rsid w:val="006035BD"/>
    <w:rsid w:val="00607BAC"/>
    <w:rsid w:val="00610186"/>
    <w:rsid w:val="006106C3"/>
    <w:rsid w:val="0061082E"/>
    <w:rsid w:val="006125F9"/>
    <w:rsid w:val="006133F7"/>
    <w:rsid w:val="00614108"/>
    <w:rsid w:val="00614631"/>
    <w:rsid w:val="00614EEA"/>
    <w:rsid w:val="0061583C"/>
    <w:rsid w:val="00617469"/>
    <w:rsid w:val="0062004D"/>
    <w:rsid w:val="0062702C"/>
    <w:rsid w:val="006277C5"/>
    <w:rsid w:val="006304A0"/>
    <w:rsid w:val="00631924"/>
    <w:rsid w:val="00632EDD"/>
    <w:rsid w:val="00633B81"/>
    <w:rsid w:val="00635F95"/>
    <w:rsid w:val="00637D67"/>
    <w:rsid w:val="00641013"/>
    <w:rsid w:val="0064153D"/>
    <w:rsid w:val="00642562"/>
    <w:rsid w:val="006438DA"/>
    <w:rsid w:val="006477D3"/>
    <w:rsid w:val="00650CC2"/>
    <w:rsid w:val="00652ED0"/>
    <w:rsid w:val="006531EF"/>
    <w:rsid w:val="0065679C"/>
    <w:rsid w:val="00661DE8"/>
    <w:rsid w:val="006638AA"/>
    <w:rsid w:val="00664378"/>
    <w:rsid w:val="00664C71"/>
    <w:rsid w:val="00665005"/>
    <w:rsid w:val="00666970"/>
    <w:rsid w:val="006715E3"/>
    <w:rsid w:val="0067293D"/>
    <w:rsid w:val="00672FA1"/>
    <w:rsid w:val="00673DD6"/>
    <w:rsid w:val="00674B66"/>
    <w:rsid w:val="00680F7D"/>
    <w:rsid w:val="00684710"/>
    <w:rsid w:val="00687D31"/>
    <w:rsid w:val="00690FC3"/>
    <w:rsid w:val="00695CF5"/>
    <w:rsid w:val="00697B23"/>
    <w:rsid w:val="006A1262"/>
    <w:rsid w:val="006A28C3"/>
    <w:rsid w:val="006A2EE8"/>
    <w:rsid w:val="006A412E"/>
    <w:rsid w:val="006B1159"/>
    <w:rsid w:val="006B22B9"/>
    <w:rsid w:val="006B28B1"/>
    <w:rsid w:val="006B2D9C"/>
    <w:rsid w:val="006B3765"/>
    <w:rsid w:val="006B3FF9"/>
    <w:rsid w:val="006B78FC"/>
    <w:rsid w:val="006C01FF"/>
    <w:rsid w:val="006C060D"/>
    <w:rsid w:val="006C08AE"/>
    <w:rsid w:val="006C48CD"/>
    <w:rsid w:val="006D0130"/>
    <w:rsid w:val="006D0CBD"/>
    <w:rsid w:val="006D3D30"/>
    <w:rsid w:val="006D4AEB"/>
    <w:rsid w:val="006D710C"/>
    <w:rsid w:val="006E05F7"/>
    <w:rsid w:val="006E1223"/>
    <w:rsid w:val="006E350D"/>
    <w:rsid w:val="006E7806"/>
    <w:rsid w:val="006F077A"/>
    <w:rsid w:val="006F0AB0"/>
    <w:rsid w:val="006F2DB5"/>
    <w:rsid w:val="006F4C04"/>
    <w:rsid w:val="00706FB5"/>
    <w:rsid w:val="00710FD1"/>
    <w:rsid w:val="007117C2"/>
    <w:rsid w:val="00712939"/>
    <w:rsid w:val="00714949"/>
    <w:rsid w:val="00714A36"/>
    <w:rsid w:val="00715F74"/>
    <w:rsid w:val="00716738"/>
    <w:rsid w:val="00721668"/>
    <w:rsid w:val="007265B9"/>
    <w:rsid w:val="0072754D"/>
    <w:rsid w:val="00727AFF"/>
    <w:rsid w:val="00730E39"/>
    <w:rsid w:val="0073137B"/>
    <w:rsid w:val="00732617"/>
    <w:rsid w:val="00732E50"/>
    <w:rsid w:val="0073412B"/>
    <w:rsid w:val="007355B1"/>
    <w:rsid w:val="00735DB7"/>
    <w:rsid w:val="007406D1"/>
    <w:rsid w:val="00743354"/>
    <w:rsid w:val="0075061E"/>
    <w:rsid w:val="00750645"/>
    <w:rsid w:val="00752093"/>
    <w:rsid w:val="00754D52"/>
    <w:rsid w:val="00757555"/>
    <w:rsid w:val="00761DD2"/>
    <w:rsid w:val="00761F5F"/>
    <w:rsid w:val="00763D38"/>
    <w:rsid w:val="00764060"/>
    <w:rsid w:val="007701D1"/>
    <w:rsid w:val="007716D9"/>
    <w:rsid w:val="00771EAB"/>
    <w:rsid w:val="00774F05"/>
    <w:rsid w:val="00775B6E"/>
    <w:rsid w:val="0077608C"/>
    <w:rsid w:val="007772D3"/>
    <w:rsid w:val="0078049D"/>
    <w:rsid w:val="00780FDD"/>
    <w:rsid w:val="00782CBC"/>
    <w:rsid w:val="00782EB5"/>
    <w:rsid w:val="00783CC9"/>
    <w:rsid w:val="00787511"/>
    <w:rsid w:val="00790628"/>
    <w:rsid w:val="00790B74"/>
    <w:rsid w:val="00790B87"/>
    <w:rsid w:val="00794029"/>
    <w:rsid w:val="007957CA"/>
    <w:rsid w:val="0079687A"/>
    <w:rsid w:val="0079771A"/>
    <w:rsid w:val="00797BB9"/>
    <w:rsid w:val="007A052C"/>
    <w:rsid w:val="007A23AB"/>
    <w:rsid w:val="007A2888"/>
    <w:rsid w:val="007A29E8"/>
    <w:rsid w:val="007A2FE4"/>
    <w:rsid w:val="007A3475"/>
    <w:rsid w:val="007A4900"/>
    <w:rsid w:val="007B1B75"/>
    <w:rsid w:val="007B434A"/>
    <w:rsid w:val="007C13D7"/>
    <w:rsid w:val="007C1ACD"/>
    <w:rsid w:val="007C728F"/>
    <w:rsid w:val="007C7EF3"/>
    <w:rsid w:val="007D0D45"/>
    <w:rsid w:val="007D499C"/>
    <w:rsid w:val="007D737B"/>
    <w:rsid w:val="007E0166"/>
    <w:rsid w:val="007E0DC7"/>
    <w:rsid w:val="007E2EF5"/>
    <w:rsid w:val="007E4A44"/>
    <w:rsid w:val="007F1137"/>
    <w:rsid w:val="007F57CF"/>
    <w:rsid w:val="00801D8C"/>
    <w:rsid w:val="008032E9"/>
    <w:rsid w:val="008042CA"/>
    <w:rsid w:val="00805E47"/>
    <w:rsid w:val="008063FF"/>
    <w:rsid w:val="00807318"/>
    <w:rsid w:val="0081257C"/>
    <w:rsid w:val="00812E93"/>
    <w:rsid w:val="0081401E"/>
    <w:rsid w:val="0081480B"/>
    <w:rsid w:val="0081676B"/>
    <w:rsid w:val="00816FE5"/>
    <w:rsid w:val="00822422"/>
    <w:rsid w:val="008247D1"/>
    <w:rsid w:val="00824E0C"/>
    <w:rsid w:val="00826F93"/>
    <w:rsid w:val="00830147"/>
    <w:rsid w:val="00834389"/>
    <w:rsid w:val="00841795"/>
    <w:rsid w:val="0084520C"/>
    <w:rsid w:val="0084694D"/>
    <w:rsid w:val="0085458E"/>
    <w:rsid w:val="00856000"/>
    <w:rsid w:val="00857AF4"/>
    <w:rsid w:val="00860A98"/>
    <w:rsid w:val="00862BE6"/>
    <w:rsid w:val="00870EA1"/>
    <w:rsid w:val="00874A63"/>
    <w:rsid w:val="00874F97"/>
    <w:rsid w:val="008771BF"/>
    <w:rsid w:val="008838C8"/>
    <w:rsid w:val="00886D63"/>
    <w:rsid w:val="00887170"/>
    <w:rsid w:val="00890A83"/>
    <w:rsid w:val="00891347"/>
    <w:rsid w:val="00893E3C"/>
    <w:rsid w:val="008953CD"/>
    <w:rsid w:val="00896BF3"/>
    <w:rsid w:val="00897A7B"/>
    <w:rsid w:val="008A4DED"/>
    <w:rsid w:val="008A6098"/>
    <w:rsid w:val="008B0E85"/>
    <w:rsid w:val="008B246C"/>
    <w:rsid w:val="008B3D5E"/>
    <w:rsid w:val="008B541E"/>
    <w:rsid w:val="008B5C61"/>
    <w:rsid w:val="008B686B"/>
    <w:rsid w:val="008C016E"/>
    <w:rsid w:val="008C1569"/>
    <w:rsid w:val="008C3B0C"/>
    <w:rsid w:val="008C6B04"/>
    <w:rsid w:val="008D1430"/>
    <w:rsid w:val="008D27E0"/>
    <w:rsid w:val="008D2859"/>
    <w:rsid w:val="008D2E99"/>
    <w:rsid w:val="008E0C44"/>
    <w:rsid w:val="008E4DD6"/>
    <w:rsid w:val="008E7213"/>
    <w:rsid w:val="008E751A"/>
    <w:rsid w:val="008F2A42"/>
    <w:rsid w:val="008F7B1B"/>
    <w:rsid w:val="00905249"/>
    <w:rsid w:val="00905800"/>
    <w:rsid w:val="00911129"/>
    <w:rsid w:val="00917707"/>
    <w:rsid w:val="00920403"/>
    <w:rsid w:val="0092132C"/>
    <w:rsid w:val="00922392"/>
    <w:rsid w:val="0092606B"/>
    <w:rsid w:val="009316A0"/>
    <w:rsid w:val="00931D4F"/>
    <w:rsid w:val="009336BD"/>
    <w:rsid w:val="00933C7A"/>
    <w:rsid w:val="00933DD6"/>
    <w:rsid w:val="009371F2"/>
    <w:rsid w:val="00937CCF"/>
    <w:rsid w:val="00937E69"/>
    <w:rsid w:val="00940A68"/>
    <w:rsid w:val="00940AAE"/>
    <w:rsid w:val="00941852"/>
    <w:rsid w:val="00943CFF"/>
    <w:rsid w:val="00944D7B"/>
    <w:rsid w:val="00945DFA"/>
    <w:rsid w:val="0094615C"/>
    <w:rsid w:val="0094647D"/>
    <w:rsid w:val="009470F2"/>
    <w:rsid w:val="00947AED"/>
    <w:rsid w:val="009521F1"/>
    <w:rsid w:val="00955EC0"/>
    <w:rsid w:val="00956734"/>
    <w:rsid w:val="009570A3"/>
    <w:rsid w:val="0096085C"/>
    <w:rsid w:val="00961589"/>
    <w:rsid w:val="00961F1B"/>
    <w:rsid w:val="009623A9"/>
    <w:rsid w:val="00963E52"/>
    <w:rsid w:val="009652F2"/>
    <w:rsid w:val="00965EF4"/>
    <w:rsid w:val="009668B3"/>
    <w:rsid w:val="009668F0"/>
    <w:rsid w:val="0097130C"/>
    <w:rsid w:val="00973041"/>
    <w:rsid w:val="009765B1"/>
    <w:rsid w:val="0098015E"/>
    <w:rsid w:val="00985B8C"/>
    <w:rsid w:val="00993070"/>
    <w:rsid w:val="00994A1B"/>
    <w:rsid w:val="00996DD6"/>
    <w:rsid w:val="00997FC4"/>
    <w:rsid w:val="009A0AC8"/>
    <w:rsid w:val="009A0EC6"/>
    <w:rsid w:val="009A2888"/>
    <w:rsid w:val="009B16A0"/>
    <w:rsid w:val="009B2DA6"/>
    <w:rsid w:val="009B33A5"/>
    <w:rsid w:val="009B3756"/>
    <w:rsid w:val="009B6432"/>
    <w:rsid w:val="009C27BA"/>
    <w:rsid w:val="009C5D62"/>
    <w:rsid w:val="009E241F"/>
    <w:rsid w:val="009E3581"/>
    <w:rsid w:val="009F0113"/>
    <w:rsid w:val="009F03E7"/>
    <w:rsid w:val="009F2767"/>
    <w:rsid w:val="009F4576"/>
    <w:rsid w:val="00A01B0C"/>
    <w:rsid w:val="00A0584C"/>
    <w:rsid w:val="00A07F34"/>
    <w:rsid w:val="00A119A9"/>
    <w:rsid w:val="00A11B69"/>
    <w:rsid w:val="00A11F51"/>
    <w:rsid w:val="00A13AC0"/>
    <w:rsid w:val="00A13DC7"/>
    <w:rsid w:val="00A165E6"/>
    <w:rsid w:val="00A212B4"/>
    <w:rsid w:val="00A21A2A"/>
    <w:rsid w:val="00A21F68"/>
    <w:rsid w:val="00A2232C"/>
    <w:rsid w:val="00A22891"/>
    <w:rsid w:val="00A2296F"/>
    <w:rsid w:val="00A23472"/>
    <w:rsid w:val="00A256DB"/>
    <w:rsid w:val="00A2732E"/>
    <w:rsid w:val="00A27659"/>
    <w:rsid w:val="00A30DBB"/>
    <w:rsid w:val="00A32093"/>
    <w:rsid w:val="00A32633"/>
    <w:rsid w:val="00A34B90"/>
    <w:rsid w:val="00A3582F"/>
    <w:rsid w:val="00A37339"/>
    <w:rsid w:val="00A37598"/>
    <w:rsid w:val="00A37D36"/>
    <w:rsid w:val="00A40B65"/>
    <w:rsid w:val="00A44A9F"/>
    <w:rsid w:val="00A4556E"/>
    <w:rsid w:val="00A456D4"/>
    <w:rsid w:val="00A46D74"/>
    <w:rsid w:val="00A50FBA"/>
    <w:rsid w:val="00A530F8"/>
    <w:rsid w:val="00A53464"/>
    <w:rsid w:val="00A55DDC"/>
    <w:rsid w:val="00A57C5A"/>
    <w:rsid w:val="00A63206"/>
    <w:rsid w:val="00A63EB4"/>
    <w:rsid w:val="00A6490B"/>
    <w:rsid w:val="00A65753"/>
    <w:rsid w:val="00A67E69"/>
    <w:rsid w:val="00A759A5"/>
    <w:rsid w:val="00A76067"/>
    <w:rsid w:val="00A777B8"/>
    <w:rsid w:val="00A811D5"/>
    <w:rsid w:val="00A81B55"/>
    <w:rsid w:val="00A81B9A"/>
    <w:rsid w:val="00A82382"/>
    <w:rsid w:val="00A8297B"/>
    <w:rsid w:val="00A854DB"/>
    <w:rsid w:val="00A85FC0"/>
    <w:rsid w:val="00A93975"/>
    <w:rsid w:val="00A948B8"/>
    <w:rsid w:val="00A961E1"/>
    <w:rsid w:val="00AA02BE"/>
    <w:rsid w:val="00AA7FDB"/>
    <w:rsid w:val="00AB1BD5"/>
    <w:rsid w:val="00AB2AFE"/>
    <w:rsid w:val="00AB460C"/>
    <w:rsid w:val="00AB4DF6"/>
    <w:rsid w:val="00AB5C3D"/>
    <w:rsid w:val="00AC1CE0"/>
    <w:rsid w:val="00AD001A"/>
    <w:rsid w:val="00AD2880"/>
    <w:rsid w:val="00AD5B2B"/>
    <w:rsid w:val="00AD737F"/>
    <w:rsid w:val="00AE0AE1"/>
    <w:rsid w:val="00AE15A3"/>
    <w:rsid w:val="00AE163B"/>
    <w:rsid w:val="00AE1EF1"/>
    <w:rsid w:val="00AE37AB"/>
    <w:rsid w:val="00AE472D"/>
    <w:rsid w:val="00AE4AD5"/>
    <w:rsid w:val="00AF0F10"/>
    <w:rsid w:val="00AF1384"/>
    <w:rsid w:val="00AF1930"/>
    <w:rsid w:val="00AF2422"/>
    <w:rsid w:val="00AF4E3C"/>
    <w:rsid w:val="00AF69BE"/>
    <w:rsid w:val="00AF70F7"/>
    <w:rsid w:val="00AF7C21"/>
    <w:rsid w:val="00B02EB8"/>
    <w:rsid w:val="00B04755"/>
    <w:rsid w:val="00B05B12"/>
    <w:rsid w:val="00B11306"/>
    <w:rsid w:val="00B11EC0"/>
    <w:rsid w:val="00B12B0B"/>
    <w:rsid w:val="00B139A4"/>
    <w:rsid w:val="00B14B32"/>
    <w:rsid w:val="00B1634E"/>
    <w:rsid w:val="00B22164"/>
    <w:rsid w:val="00B23C67"/>
    <w:rsid w:val="00B23D46"/>
    <w:rsid w:val="00B24529"/>
    <w:rsid w:val="00B2593B"/>
    <w:rsid w:val="00B27613"/>
    <w:rsid w:val="00B308D8"/>
    <w:rsid w:val="00B31360"/>
    <w:rsid w:val="00B3290D"/>
    <w:rsid w:val="00B3423E"/>
    <w:rsid w:val="00B361D1"/>
    <w:rsid w:val="00B4334B"/>
    <w:rsid w:val="00B446BB"/>
    <w:rsid w:val="00B50DA4"/>
    <w:rsid w:val="00B53083"/>
    <w:rsid w:val="00B57FDF"/>
    <w:rsid w:val="00B612FA"/>
    <w:rsid w:val="00B62859"/>
    <w:rsid w:val="00B632B1"/>
    <w:rsid w:val="00B63FA9"/>
    <w:rsid w:val="00B664A5"/>
    <w:rsid w:val="00B70B62"/>
    <w:rsid w:val="00B72338"/>
    <w:rsid w:val="00B74B76"/>
    <w:rsid w:val="00B768A5"/>
    <w:rsid w:val="00B779C7"/>
    <w:rsid w:val="00B80BFA"/>
    <w:rsid w:val="00B871A3"/>
    <w:rsid w:val="00B92DDF"/>
    <w:rsid w:val="00B93575"/>
    <w:rsid w:val="00B94847"/>
    <w:rsid w:val="00B94A31"/>
    <w:rsid w:val="00B94F74"/>
    <w:rsid w:val="00B95402"/>
    <w:rsid w:val="00B96F76"/>
    <w:rsid w:val="00B97E5D"/>
    <w:rsid w:val="00BA0A57"/>
    <w:rsid w:val="00BA0B6B"/>
    <w:rsid w:val="00BA19AD"/>
    <w:rsid w:val="00BA3600"/>
    <w:rsid w:val="00BA382F"/>
    <w:rsid w:val="00BB16B0"/>
    <w:rsid w:val="00BB237D"/>
    <w:rsid w:val="00BB6091"/>
    <w:rsid w:val="00BC2C81"/>
    <w:rsid w:val="00BC440E"/>
    <w:rsid w:val="00BC57B7"/>
    <w:rsid w:val="00BC7AD2"/>
    <w:rsid w:val="00BD1189"/>
    <w:rsid w:val="00BD11D5"/>
    <w:rsid w:val="00BD1486"/>
    <w:rsid w:val="00BD4DCE"/>
    <w:rsid w:val="00BD5DFB"/>
    <w:rsid w:val="00BE0CBD"/>
    <w:rsid w:val="00BE10F7"/>
    <w:rsid w:val="00BE2353"/>
    <w:rsid w:val="00BE23A4"/>
    <w:rsid w:val="00BE5464"/>
    <w:rsid w:val="00BE773D"/>
    <w:rsid w:val="00BE7754"/>
    <w:rsid w:val="00BE7F08"/>
    <w:rsid w:val="00BF110E"/>
    <w:rsid w:val="00BF11A4"/>
    <w:rsid w:val="00BF1628"/>
    <w:rsid w:val="00BF4722"/>
    <w:rsid w:val="00BF6E5E"/>
    <w:rsid w:val="00BF793F"/>
    <w:rsid w:val="00C00526"/>
    <w:rsid w:val="00C03E1D"/>
    <w:rsid w:val="00C10DB0"/>
    <w:rsid w:val="00C11CB7"/>
    <w:rsid w:val="00C11F5C"/>
    <w:rsid w:val="00C12519"/>
    <w:rsid w:val="00C1339B"/>
    <w:rsid w:val="00C155AE"/>
    <w:rsid w:val="00C174F3"/>
    <w:rsid w:val="00C221C2"/>
    <w:rsid w:val="00C24596"/>
    <w:rsid w:val="00C26C16"/>
    <w:rsid w:val="00C27848"/>
    <w:rsid w:val="00C311E1"/>
    <w:rsid w:val="00C31835"/>
    <w:rsid w:val="00C322AB"/>
    <w:rsid w:val="00C344CC"/>
    <w:rsid w:val="00C35833"/>
    <w:rsid w:val="00C36B0F"/>
    <w:rsid w:val="00C43DDC"/>
    <w:rsid w:val="00C45A55"/>
    <w:rsid w:val="00C4644C"/>
    <w:rsid w:val="00C47C76"/>
    <w:rsid w:val="00C47F51"/>
    <w:rsid w:val="00C50B6A"/>
    <w:rsid w:val="00C51029"/>
    <w:rsid w:val="00C511EA"/>
    <w:rsid w:val="00C5514F"/>
    <w:rsid w:val="00C60DE3"/>
    <w:rsid w:val="00C61CC9"/>
    <w:rsid w:val="00C624B3"/>
    <w:rsid w:val="00C63E65"/>
    <w:rsid w:val="00C652DD"/>
    <w:rsid w:val="00C6537D"/>
    <w:rsid w:val="00C67A5C"/>
    <w:rsid w:val="00C67D77"/>
    <w:rsid w:val="00C71BB2"/>
    <w:rsid w:val="00C73609"/>
    <w:rsid w:val="00C747AE"/>
    <w:rsid w:val="00C7490D"/>
    <w:rsid w:val="00C76EFA"/>
    <w:rsid w:val="00C80EE3"/>
    <w:rsid w:val="00C8579B"/>
    <w:rsid w:val="00C905AB"/>
    <w:rsid w:val="00C910B9"/>
    <w:rsid w:val="00C93010"/>
    <w:rsid w:val="00C935FF"/>
    <w:rsid w:val="00C940AB"/>
    <w:rsid w:val="00CA20E3"/>
    <w:rsid w:val="00CA2687"/>
    <w:rsid w:val="00CA5814"/>
    <w:rsid w:val="00CB09D7"/>
    <w:rsid w:val="00CB29FF"/>
    <w:rsid w:val="00CB2EC4"/>
    <w:rsid w:val="00CC0FCA"/>
    <w:rsid w:val="00CC404D"/>
    <w:rsid w:val="00CC52A9"/>
    <w:rsid w:val="00CC56D8"/>
    <w:rsid w:val="00CC5792"/>
    <w:rsid w:val="00CC5C87"/>
    <w:rsid w:val="00CC67CE"/>
    <w:rsid w:val="00CC7E18"/>
    <w:rsid w:val="00CD22AB"/>
    <w:rsid w:val="00CD2958"/>
    <w:rsid w:val="00CD51B1"/>
    <w:rsid w:val="00CD557E"/>
    <w:rsid w:val="00CD6333"/>
    <w:rsid w:val="00CD6FB2"/>
    <w:rsid w:val="00CE089C"/>
    <w:rsid w:val="00CE16CD"/>
    <w:rsid w:val="00CE217D"/>
    <w:rsid w:val="00CE4E63"/>
    <w:rsid w:val="00CE6FF2"/>
    <w:rsid w:val="00CF2112"/>
    <w:rsid w:val="00CF317C"/>
    <w:rsid w:val="00CF517A"/>
    <w:rsid w:val="00CF5C59"/>
    <w:rsid w:val="00D037B2"/>
    <w:rsid w:val="00D12976"/>
    <w:rsid w:val="00D12FF3"/>
    <w:rsid w:val="00D1306F"/>
    <w:rsid w:val="00D16E8A"/>
    <w:rsid w:val="00D17F85"/>
    <w:rsid w:val="00D21A33"/>
    <w:rsid w:val="00D25950"/>
    <w:rsid w:val="00D260B8"/>
    <w:rsid w:val="00D2753F"/>
    <w:rsid w:val="00D30651"/>
    <w:rsid w:val="00D32868"/>
    <w:rsid w:val="00D33FA2"/>
    <w:rsid w:val="00D35DFC"/>
    <w:rsid w:val="00D40EC5"/>
    <w:rsid w:val="00D4465D"/>
    <w:rsid w:val="00D45A31"/>
    <w:rsid w:val="00D46F84"/>
    <w:rsid w:val="00D5289D"/>
    <w:rsid w:val="00D552D4"/>
    <w:rsid w:val="00D554CF"/>
    <w:rsid w:val="00D62FDA"/>
    <w:rsid w:val="00D631F2"/>
    <w:rsid w:val="00D6750D"/>
    <w:rsid w:val="00D703A8"/>
    <w:rsid w:val="00D7054F"/>
    <w:rsid w:val="00D71401"/>
    <w:rsid w:val="00D7154D"/>
    <w:rsid w:val="00D743AC"/>
    <w:rsid w:val="00D746F4"/>
    <w:rsid w:val="00D7581F"/>
    <w:rsid w:val="00D7705D"/>
    <w:rsid w:val="00D7711F"/>
    <w:rsid w:val="00D80731"/>
    <w:rsid w:val="00D8287F"/>
    <w:rsid w:val="00D8310D"/>
    <w:rsid w:val="00D836F9"/>
    <w:rsid w:val="00D847D7"/>
    <w:rsid w:val="00D84A28"/>
    <w:rsid w:val="00D87F2B"/>
    <w:rsid w:val="00D90B99"/>
    <w:rsid w:val="00D9235B"/>
    <w:rsid w:val="00D93628"/>
    <w:rsid w:val="00D95550"/>
    <w:rsid w:val="00D95618"/>
    <w:rsid w:val="00D95BB4"/>
    <w:rsid w:val="00DA034A"/>
    <w:rsid w:val="00DA2645"/>
    <w:rsid w:val="00DA2862"/>
    <w:rsid w:val="00DA3871"/>
    <w:rsid w:val="00DA6D10"/>
    <w:rsid w:val="00DA7CA2"/>
    <w:rsid w:val="00DB1F0C"/>
    <w:rsid w:val="00DB23FA"/>
    <w:rsid w:val="00DB2840"/>
    <w:rsid w:val="00DB3AF7"/>
    <w:rsid w:val="00DB4769"/>
    <w:rsid w:val="00DB4958"/>
    <w:rsid w:val="00DB71AB"/>
    <w:rsid w:val="00DC03DE"/>
    <w:rsid w:val="00DC10A3"/>
    <w:rsid w:val="00DC680E"/>
    <w:rsid w:val="00DC6B8C"/>
    <w:rsid w:val="00DD274D"/>
    <w:rsid w:val="00DD28FF"/>
    <w:rsid w:val="00DD4392"/>
    <w:rsid w:val="00DD75D4"/>
    <w:rsid w:val="00DD77F7"/>
    <w:rsid w:val="00DE40AC"/>
    <w:rsid w:val="00DE5AE0"/>
    <w:rsid w:val="00DE5B54"/>
    <w:rsid w:val="00DE6472"/>
    <w:rsid w:val="00DF1D0E"/>
    <w:rsid w:val="00DF62FE"/>
    <w:rsid w:val="00E054FF"/>
    <w:rsid w:val="00E07B04"/>
    <w:rsid w:val="00E10905"/>
    <w:rsid w:val="00E1130A"/>
    <w:rsid w:val="00E14F61"/>
    <w:rsid w:val="00E15D6C"/>
    <w:rsid w:val="00E16EB9"/>
    <w:rsid w:val="00E20905"/>
    <w:rsid w:val="00E21CE6"/>
    <w:rsid w:val="00E24168"/>
    <w:rsid w:val="00E25DE5"/>
    <w:rsid w:val="00E26035"/>
    <w:rsid w:val="00E26545"/>
    <w:rsid w:val="00E26DC2"/>
    <w:rsid w:val="00E273CD"/>
    <w:rsid w:val="00E303C6"/>
    <w:rsid w:val="00E30614"/>
    <w:rsid w:val="00E32473"/>
    <w:rsid w:val="00E331E1"/>
    <w:rsid w:val="00E34D09"/>
    <w:rsid w:val="00E359AB"/>
    <w:rsid w:val="00E3762E"/>
    <w:rsid w:val="00E44554"/>
    <w:rsid w:val="00E44D26"/>
    <w:rsid w:val="00E46032"/>
    <w:rsid w:val="00E46203"/>
    <w:rsid w:val="00E51FB4"/>
    <w:rsid w:val="00E5344D"/>
    <w:rsid w:val="00E541BE"/>
    <w:rsid w:val="00E55B5D"/>
    <w:rsid w:val="00E606F9"/>
    <w:rsid w:val="00E63072"/>
    <w:rsid w:val="00E6444A"/>
    <w:rsid w:val="00E64C69"/>
    <w:rsid w:val="00E64EBA"/>
    <w:rsid w:val="00E65A48"/>
    <w:rsid w:val="00E65BC6"/>
    <w:rsid w:val="00E6629A"/>
    <w:rsid w:val="00E6731F"/>
    <w:rsid w:val="00E70C02"/>
    <w:rsid w:val="00E7194C"/>
    <w:rsid w:val="00E73EBD"/>
    <w:rsid w:val="00E7471C"/>
    <w:rsid w:val="00E765A2"/>
    <w:rsid w:val="00E765E5"/>
    <w:rsid w:val="00E7722C"/>
    <w:rsid w:val="00E77FC9"/>
    <w:rsid w:val="00E80CC7"/>
    <w:rsid w:val="00E82640"/>
    <w:rsid w:val="00E86ACE"/>
    <w:rsid w:val="00E90209"/>
    <w:rsid w:val="00E920EB"/>
    <w:rsid w:val="00E9263E"/>
    <w:rsid w:val="00E932F0"/>
    <w:rsid w:val="00E9416D"/>
    <w:rsid w:val="00E961E2"/>
    <w:rsid w:val="00E96303"/>
    <w:rsid w:val="00EA0202"/>
    <w:rsid w:val="00EA229E"/>
    <w:rsid w:val="00EA37CD"/>
    <w:rsid w:val="00EA567E"/>
    <w:rsid w:val="00EA5EEB"/>
    <w:rsid w:val="00EA74B1"/>
    <w:rsid w:val="00EB0120"/>
    <w:rsid w:val="00EB76E0"/>
    <w:rsid w:val="00EC0854"/>
    <w:rsid w:val="00EC1B28"/>
    <w:rsid w:val="00EC5970"/>
    <w:rsid w:val="00EC7C67"/>
    <w:rsid w:val="00ED0D81"/>
    <w:rsid w:val="00ED1E7C"/>
    <w:rsid w:val="00ED2F70"/>
    <w:rsid w:val="00ED4A14"/>
    <w:rsid w:val="00ED5A85"/>
    <w:rsid w:val="00ED7CF9"/>
    <w:rsid w:val="00EE02B4"/>
    <w:rsid w:val="00EE0B8F"/>
    <w:rsid w:val="00EE217E"/>
    <w:rsid w:val="00EE413F"/>
    <w:rsid w:val="00EE490A"/>
    <w:rsid w:val="00EE49F2"/>
    <w:rsid w:val="00EE538A"/>
    <w:rsid w:val="00EE54E8"/>
    <w:rsid w:val="00EF00E7"/>
    <w:rsid w:val="00EF1178"/>
    <w:rsid w:val="00EF124B"/>
    <w:rsid w:val="00EF194C"/>
    <w:rsid w:val="00EF1D8B"/>
    <w:rsid w:val="00EF408D"/>
    <w:rsid w:val="00EF56FC"/>
    <w:rsid w:val="00EF58BC"/>
    <w:rsid w:val="00EF67C8"/>
    <w:rsid w:val="00F02166"/>
    <w:rsid w:val="00F02AA2"/>
    <w:rsid w:val="00F04709"/>
    <w:rsid w:val="00F06998"/>
    <w:rsid w:val="00F075E7"/>
    <w:rsid w:val="00F10E0F"/>
    <w:rsid w:val="00F12D2D"/>
    <w:rsid w:val="00F13C0D"/>
    <w:rsid w:val="00F15ACC"/>
    <w:rsid w:val="00F206D6"/>
    <w:rsid w:val="00F20CB9"/>
    <w:rsid w:val="00F20DD7"/>
    <w:rsid w:val="00F216F0"/>
    <w:rsid w:val="00F218CC"/>
    <w:rsid w:val="00F21B37"/>
    <w:rsid w:val="00F21C80"/>
    <w:rsid w:val="00F278BE"/>
    <w:rsid w:val="00F35167"/>
    <w:rsid w:val="00F35F60"/>
    <w:rsid w:val="00F40D04"/>
    <w:rsid w:val="00F4187E"/>
    <w:rsid w:val="00F42D66"/>
    <w:rsid w:val="00F45493"/>
    <w:rsid w:val="00F47CAD"/>
    <w:rsid w:val="00F47FE8"/>
    <w:rsid w:val="00F50F6F"/>
    <w:rsid w:val="00F51CC2"/>
    <w:rsid w:val="00F5261D"/>
    <w:rsid w:val="00F53A0B"/>
    <w:rsid w:val="00F543FF"/>
    <w:rsid w:val="00F57041"/>
    <w:rsid w:val="00F573EE"/>
    <w:rsid w:val="00F60274"/>
    <w:rsid w:val="00F61C2A"/>
    <w:rsid w:val="00F61E52"/>
    <w:rsid w:val="00F63C01"/>
    <w:rsid w:val="00F63D36"/>
    <w:rsid w:val="00F66BC1"/>
    <w:rsid w:val="00F7003C"/>
    <w:rsid w:val="00F70F27"/>
    <w:rsid w:val="00F7392A"/>
    <w:rsid w:val="00F73F53"/>
    <w:rsid w:val="00F817BA"/>
    <w:rsid w:val="00F854F5"/>
    <w:rsid w:val="00F86DA0"/>
    <w:rsid w:val="00F8746D"/>
    <w:rsid w:val="00F87CA1"/>
    <w:rsid w:val="00F9092D"/>
    <w:rsid w:val="00F9255B"/>
    <w:rsid w:val="00F93DE3"/>
    <w:rsid w:val="00F956AB"/>
    <w:rsid w:val="00F967C3"/>
    <w:rsid w:val="00FA07CC"/>
    <w:rsid w:val="00FA2E2E"/>
    <w:rsid w:val="00FA4AAD"/>
    <w:rsid w:val="00FA5DF5"/>
    <w:rsid w:val="00FB003A"/>
    <w:rsid w:val="00FB0FE8"/>
    <w:rsid w:val="00FB256D"/>
    <w:rsid w:val="00FB272D"/>
    <w:rsid w:val="00FB2BF7"/>
    <w:rsid w:val="00FB362D"/>
    <w:rsid w:val="00FB3B7B"/>
    <w:rsid w:val="00FB4449"/>
    <w:rsid w:val="00FC2147"/>
    <w:rsid w:val="00FC3C5C"/>
    <w:rsid w:val="00FC4492"/>
    <w:rsid w:val="00FC5AA8"/>
    <w:rsid w:val="00FD1154"/>
    <w:rsid w:val="00FD11BD"/>
    <w:rsid w:val="00FD35BC"/>
    <w:rsid w:val="00FD36CF"/>
    <w:rsid w:val="00FD4CCD"/>
    <w:rsid w:val="00FD56AB"/>
    <w:rsid w:val="00FD596F"/>
    <w:rsid w:val="00FE44C3"/>
    <w:rsid w:val="00FE4F7B"/>
    <w:rsid w:val="00FE4FFF"/>
    <w:rsid w:val="00FF4D29"/>
    <w:rsid w:val="00FF4F93"/>
    <w:rsid w:val="00FF5851"/>
    <w:rsid w:val="00FF5CF0"/>
    <w:rsid w:val="00FF6926"/>
    <w:rsid w:val="00FF743F"/>
    <w:rsid w:val="013ADE42"/>
    <w:rsid w:val="01CBF186"/>
    <w:rsid w:val="0566FC27"/>
    <w:rsid w:val="103B9B63"/>
    <w:rsid w:val="1D4633B6"/>
    <w:rsid w:val="2E7525E3"/>
    <w:rsid w:val="2EE8176E"/>
    <w:rsid w:val="31849E12"/>
    <w:rsid w:val="34B9BE7F"/>
    <w:rsid w:val="38336D5B"/>
    <w:rsid w:val="3AFD691E"/>
    <w:rsid w:val="413A037C"/>
    <w:rsid w:val="49EB4FCA"/>
    <w:rsid w:val="4A40DD2B"/>
    <w:rsid w:val="5132E548"/>
    <w:rsid w:val="57D5F61F"/>
    <w:rsid w:val="6153F48D"/>
    <w:rsid w:val="61CF097B"/>
    <w:rsid w:val="6C5D6942"/>
    <w:rsid w:val="6FC493B6"/>
    <w:rsid w:val="77B7D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9BA35"/>
  <w15:chartTrackingRefBased/>
  <w15:docId w15:val="{08ED7826-79FF-4523-B76E-9E3E87DD96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Arial" w:hAnsi="Arial" w:eastAsia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14B32"/>
    <w:rPr>
      <w:rFonts w:eastAsia="Times New Roman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 w:line="276" w:lineRule="auto"/>
      <w:ind w:right="-7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line="276" w:lineRule="auto"/>
      <w:outlineLvl w:val="1"/>
    </w:pPr>
    <w:rPr>
      <w:b/>
      <w:bCs/>
      <w:color w:val="4F81BD"/>
      <w:sz w:val="26"/>
      <w:szCs w:val="26"/>
      <w:lang w:val="vi-V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73D"/>
    <w:pPr>
      <w:keepNext/>
      <w:keepLines/>
      <w:spacing w:before="40" w:line="276" w:lineRule="auto"/>
      <w:outlineLvl w:val="2"/>
    </w:pPr>
    <w:rPr>
      <w:rFonts w:asciiTheme="majorHAnsi" w:hAnsiTheme="majorHAnsi" w:eastAsiaTheme="majorEastAsia" w:cstheme="majorBidi"/>
      <w:color w:val="1F4D78" w:themeColor="accent1" w:themeShade="7F"/>
      <w:lang w:val="vi-V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 w:line="276" w:lineRule="auto"/>
      <w:outlineLvl w:val="6"/>
    </w:pPr>
    <w:rPr>
      <w:rFonts w:ascii="Calibri" w:hAnsi="Calibri"/>
      <w:lang w:val="vi-V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71177"/>
    <w:rPr>
      <w:rFonts w:ascii="Times New Roman" w:hAnsi="Times New Roman" w:eastAsia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5940DB"/>
    <w:pPr>
      <w:numPr>
        <w:numId w:val="1"/>
      </w:numPr>
      <w:spacing w:after="60" w:line="276" w:lineRule="auto"/>
      <w:contextualSpacing/>
    </w:pPr>
    <w:rPr>
      <w:rFonts w:eastAsia="Arial"/>
      <w:szCs w:val="22"/>
      <w:lang w:val="vi-VN"/>
    </w:rPr>
  </w:style>
  <w:style w:type="character" w:styleId="Heading2Char" w:customStyle="1">
    <w:name w:val="Heading 2 Char"/>
    <w:basedOn w:val="DefaultParagraphFont"/>
    <w:link w:val="Heading2"/>
    <w:uiPriority w:val="9"/>
    <w:rsid w:val="005940DB"/>
    <w:rPr>
      <w:rFonts w:ascii="Times New Roman" w:hAnsi="Times New Roman" w:eastAsia="Times New Roman" w:cs="Times New Roman"/>
      <w:b/>
      <w:bCs/>
      <w:color w:val="4F81BD"/>
      <w:sz w:val="26"/>
      <w:szCs w:val="26"/>
    </w:rPr>
  </w:style>
  <w:style w:type="paragraph" w:styleId="DSYeuCau" w:customStyle="1">
    <w:name w:val="DS_YeuCau"/>
    <w:basedOn w:val="Normal"/>
    <w:next w:val="Normal"/>
    <w:link w:val="DSYeuCauChar"/>
    <w:autoRedefine/>
    <w:qFormat/>
    <w:rsid w:val="00FB0FE8"/>
    <w:pPr>
      <w:numPr>
        <w:numId w:val="2"/>
      </w:numPr>
      <w:spacing w:after="60" w:line="276" w:lineRule="auto"/>
    </w:pPr>
    <w:rPr>
      <w:rFonts w:eastAsia="Arial"/>
      <w:szCs w:val="22"/>
    </w:rPr>
  </w:style>
  <w:style w:type="paragraph" w:styleId="PB0" w:customStyle="1">
    <w:name w:val="PB0"/>
    <w:basedOn w:val="Normal"/>
    <w:link w:val="PB0Char"/>
    <w:autoRedefine/>
    <w:qFormat/>
    <w:rsid w:val="00FF6926"/>
    <w:pPr>
      <w:spacing w:after="60" w:line="276" w:lineRule="auto"/>
      <w:ind w:left="284"/>
      <w:jc w:val="both"/>
    </w:pPr>
    <w:rPr>
      <w:rFonts w:eastAsia="Arial"/>
      <w:szCs w:val="22"/>
      <w:lang w:val="vi-VN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5940DB"/>
    <w:rPr>
      <w:szCs w:val="22"/>
      <w:lang w:val="vi-VN"/>
    </w:rPr>
  </w:style>
  <w:style w:type="character" w:styleId="DSYeuCauChar" w:customStyle="1">
    <w:name w:val="DS_YeuCau Char"/>
    <w:basedOn w:val="ListParagraphChar"/>
    <w:link w:val="DSYeuCau"/>
    <w:rsid w:val="005940DB"/>
    <w:rPr>
      <w:szCs w:val="22"/>
      <w:lang w:val="vi-VN"/>
    </w:rPr>
  </w:style>
  <w:style w:type="paragraph" w:styleId="PB1" w:customStyle="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styleId="PB0Char" w:customStyle="1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styleId="PB1Char" w:customStyle="1">
    <w:name w:val="PB1 Char"/>
    <w:basedOn w:val="ListParagraphChar"/>
    <w:link w:val="PB1"/>
    <w:rsid w:val="00697B23"/>
    <w:rPr>
      <w:szCs w:val="22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 w:line="276" w:lineRule="auto"/>
    </w:pPr>
    <w:rPr>
      <w:rFonts w:eastAsia="Arial"/>
      <w:szCs w:val="22"/>
      <w:lang w:val="vi-VN"/>
    </w:r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 w:line="276" w:lineRule="auto"/>
      <w:ind w:left="220"/>
    </w:pPr>
    <w:rPr>
      <w:rFonts w:eastAsia="Arial"/>
      <w:szCs w:val="22"/>
      <w:lang w:val="vi-VN"/>
    </w:r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rPr>
      <w:rFonts w:ascii="Tahoma" w:hAnsi="Tahoma" w:eastAsia="Arial" w:cs="Tahoma"/>
      <w:sz w:val="16"/>
      <w:szCs w:val="16"/>
      <w:lang w:val="vi-VN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43DDC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PB2" w:customStyle="1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styleId="PTble" w:customStyle="1">
    <w:name w:val="PTble"/>
    <w:basedOn w:val="Normal"/>
    <w:link w:val="PTbleChar"/>
    <w:qFormat/>
    <w:rsid w:val="00922392"/>
    <w:pPr>
      <w:spacing w:line="276" w:lineRule="auto"/>
    </w:pPr>
    <w:rPr>
      <w:rFonts w:eastAsia="Arial"/>
      <w:szCs w:val="22"/>
    </w:rPr>
  </w:style>
  <w:style w:type="character" w:styleId="PB2Char" w:customStyle="1">
    <w:name w:val="PB2 Char"/>
    <w:basedOn w:val="PB1Char"/>
    <w:link w:val="PB2"/>
    <w:rsid w:val="00697B23"/>
    <w:rPr>
      <w:szCs w:val="22"/>
      <w:lang w:val="vi-VN"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line="360" w:lineRule="auto"/>
      <w:ind w:left="547"/>
    </w:pPr>
    <w:rPr>
      <w:rFonts w:ascii="Tahoma" w:hAnsi="Tahoma" w:eastAsia="MS Mincho"/>
      <w:szCs w:val="20"/>
    </w:rPr>
  </w:style>
  <w:style w:type="character" w:styleId="PTbleChar" w:customStyle="1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styleId="CommentTextChar" w:customStyle="1">
    <w:name w:val="Comment Text Char"/>
    <w:basedOn w:val="DefaultParagraphFont"/>
    <w:link w:val="CommentText"/>
    <w:semiHidden/>
    <w:rsid w:val="005E64CE"/>
    <w:rPr>
      <w:rFonts w:ascii="Tahoma" w:hAnsi="Tahoma" w:eastAsia="MS Mincho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line="360" w:lineRule="auto"/>
      <w:ind w:left="547"/>
    </w:pPr>
    <w:rPr>
      <w:rFonts w:ascii="Tahoma" w:hAnsi="Tahoma" w:eastAsia="MS Mincho"/>
      <w:szCs w:val="20"/>
    </w:rPr>
  </w:style>
  <w:style w:type="character" w:styleId="FooterChar" w:customStyle="1">
    <w:name w:val="Footer Char"/>
    <w:basedOn w:val="DefaultParagraphFont"/>
    <w:link w:val="Footer"/>
    <w:semiHidden/>
    <w:rsid w:val="005E64CE"/>
    <w:rPr>
      <w:rFonts w:ascii="Tahoma" w:hAnsi="Tahoma" w:eastAsia="MS Mincho"/>
      <w:lang w:val="en-US" w:eastAsia="en-US"/>
    </w:rPr>
  </w:style>
  <w:style w:type="paragraph" w:styleId="NormalText" w:customStyle="1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hAnsi="Tahoma" w:eastAsia="MS Mincho" w:cs="Tahoma"/>
      <w:noProof/>
      <w:szCs w:val="24"/>
    </w:rPr>
  </w:style>
  <w:style w:type="paragraph" w:styleId="HeadingLv1" w:customStyle="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hAnsi="Tahoma" w:eastAsia="MS Mincho" w:cs="Tahoma"/>
      <w:b/>
      <w:bCs/>
      <w:noProof/>
      <w:color w:val="6E2500"/>
    </w:rPr>
  </w:style>
  <w:style w:type="paragraph" w:styleId="HeadingLv2" w:customStyle="1">
    <w:name w:val="Heading Lv2"/>
    <w:basedOn w:val="HeadingLv1"/>
    <w:autoRedefine/>
    <w:rsid w:val="005E64CE"/>
    <w:rPr>
      <w:bCs w:val="0"/>
      <w:color w:val="008000"/>
    </w:rPr>
  </w:style>
  <w:style w:type="paragraph" w:styleId="Bang" w:customStyle="1">
    <w:name w:val="Bang"/>
    <w:basedOn w:val="Normal"/>
    <w:rsid w:val="005E64CE"/>
    <w:pPr>
      <w:autoSpaceDE w:val="0"/>
      <w:autoSpaceDN w:val="0"/>
      <w:spacing w:before="80" w:after="80"/>
    </w:pPr>
    <w:rPr>
      <w:rFonts w:ascii="Tahoma" w:hAnsi="Tahoma" w:eastAsia="MS Mincho" w:cs="Tahoma"/>
      <w:bCs/>
      <w:noProof/>
      <w:color w:val="000000"/>
      <w:szCs w:val="20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  <w:spacing w:after="200" w:line="276" w:lineRule="auto"/>
    </w:pPr>
    <w:rPr>
      <w:rFonts w:eastAsia="Arial"/>
      <w:szCs w:val="22"/>
      <w:lang w:val="vi-VN"/>
    </w:rPr>
  </w:style>
  <w:style w:type="character" w:styleId="HeaderChar" w:customStyle="1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styleId="HeadingBig" w:customStyle="1">
    <w:name w:val="Heading Big"/>
    <w:basedOn w:val="Normal"/>
    <w:rsid w:val="00AF70F7"/>
    <w:pPr>
      <w:widowControl w:val="0"/>
      <w:spacing w:before="120"/>
      <w:jc w:val="center"/>
    </w:pPr>
    <w:rPr>
      <w:rFonts w:ascii="Swis721 BlkEx BT" w:hAnsi="Swis721 BlkEx BT"/>
      <w:b/>
      <w:bCs/>
      <w:i/>
      <w:iCs/>
      <w:color w:val="6E2500"/>
      <w:spacing w:val="30"/>
      <w:sz w:val="40"/>
      <w:szCs w:val="32"/>
    </w:rPr>
  </w:style>
  <w:style w:type="paragraph" w:styleId="NormalH" w:customStyle="1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jc w:val="both"/>
    </w:pPr>
    <w:rPr>
      <w:rFonts w:cs="Arial"/>
      <w:b/>
      <w:bCs/>
      <w:caps/>
    </w:rPr>
  </w:style>
  <w:style w:type="paragraph" w:styleId="Bangheader" w:customStyle="1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hAnsi="Arial" w:eastAsia="MS Mincho" w:cs="Tahoma"/>
      <w:b/>
      <w:iCs/>
      <w:sz w:val="16"/>
      <w:szCs w:val="16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F70F7"/>
    <w:rPr>
      <w:rFonts w:ascii="Calibri" w:hAnsi="Calibri" w:eastAsia="Times New Roman" w:cs="Times New Roman"/>
      <w:sz w:val="24"/>
      <w:szCs w:val="24"/>
      <w:lang w:val="vi-VN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E773D"/>
    <w:rPr>
      <w:rFonts w:asciiTheme="majorHAnsi" w:hAnsiTheme="majorHAnsi" w:eastAsiaTheme="majorEastAsia" w:cstheme="majorBidi"/>
      <w:color w:val="1F4D78" w:themeColor="accent1" w:themeShade="7F"/>
      <w:sz w:val="24"/>
      <w:szCs w:val="24"/>
      <w:lang w:val="vi-VN"/>
    </w:rPr>
  </w:style>
  <w:style w:type="paragraph" w:styleId="FACode" w:customStyle="1">
    <w:name w:val="FA_Code"/>
    <w:basedOn w:val="Normal"/>
    <w:link w:val="FACodeChar"/>
    <w:qFormat/>
    <w:rsid w:val="00933C7A"/>
    <w:pPr>
      <w:numPr>
        <w:numId w:val="3"/>
      </w:numPr>
      <w:shd w:val="clear" w:color="auto" w:fill="1E1E1E"/>
      <w:spacing w:line="285" w:lineRule="atLeast"/>
    </w:pPr>
    <w:rPr>
      <w:rFonts w:ascii="Consolas" w:hAnsi="Consolas"/>
      <w:color w:val="D9D9D9" w:themeColor="background1" w:themeShade="D9"/>
      <w:sz w:val="18"/>
      <w:szCs w:val="21"/>
    </w:rPr>
  </w:style>
  <w:style w:type="paragraph" w:styleId="FACode2" w:customStyle="1">
    <w:name w:val="FA_Code2"/>
    <w:basedOn w:val="Normal"/>
    <w:link w:val="FACode2Char"/>
    <w:qFormat/>
    <w:rsid w:val="00714949"/>
    <w:pPr>
      <w:numPr>
        <w:numId w:val="4"/>
      </w:numPr>
      <w:shd w:val="clear" w:color="auto" w:fill="D9D9D9" w:themeFill="background1" w:themeFillShade="D9"/>
      <w:autoSpaceDE w:val="0"/>
      <w:autoSpaceDN w:val="0"/>
      <w:adjustRightInd w:val="0"/>
    </w:pPr>
    <w:rPr>
      <w:rFonts w:ascii="Consolas" w:hAnsi="Consolas" w:eastAsia="Arial" w:cs="Consolas"/>
      <w:color w:val="262626" w:themeColor="text1" w:themeTint="D9"/>
      <w:sz w:val="18"/>
    </w:rPr>
  </w:style>
  <w:style w:type="character" w:styleId="FACodeChar" w:customStyle="1">
    <w:name w:val="FA_Code Char"/>
    <w:basedOn w:val="DefaultParagraphFont"/>
    <w:link w:val="FACode"/>
    <w:rsid w:val="00933C7A"/>
    <w:rPr>
      <w:rFonts w:ascii="Consolas" w:hAnsi="Consolas" w:eastAsia="Times New Roman"/>
      <w:color w:val="D9D9D9" w:themeColor="background1" w:themeShade="D9"/>
      <w:sz w:val="18"/>
      <w:szCs w:val="21"/>
      <w:shd w:val="clear" w:color="auto" w:fill="1E1E1E"/>
    </w:rPr>
  </w:style>
  <w:style w:type="character" w:styleId="CommentReference">
    <w:name w:val="annotation reference"/>
    <w:basedOn w:val="DefaultParagraphFont"/>
    <w:uiPriority w:val="99"/>
    <w:semiHidden/>
    <w:unhideWhenUsed/>
    <w:rsid w:val="00141777"/>
    <w:rPr>
      <w:sz w:val="16"/>
      <w:szCs w:val="16"/>
    </w:rPr>
  </w:style>
  <w:style w:type="character" w:styleId="FACode2Char" w:customStyle="1">
    <w:name w:val="FA_Code2 Char"/>
    <w:basedOn w:val="DefaultParagraphFont"/>
    <w:link w:val="FACode2"/>
    <w:rsid w:val="00714949"/>
    <w:rPr>
      <w:rFonts w:ascii="Consolas" w:hAnsi="Consolas" w:cs="Consolas"/>
      <w:color w:val="262626" w:themeColor="text1" w:themeTint="D9"/>
      <w:sz w:val="18"/>
      <w:szCs w:val="24"/>
      <w:shd w:val="clear" w:color="auto" w:fill="D9D9D9" w:themeFill="background1" w:themeFillShade="D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777"/>
    <w:pPr>
      <w:spacing w:before="0" w:after="200" w:line="240" w:lineRule="auto"/>
      <w:ind w:left="0"/>
    </w:pPr>
    <w:rPr>
      <w:rFonts w:ascii="Arial" w:hAnsi="Arial" w:eastAsia="Arial"/>
      <w:b/>
      <w:bCs/>
      <w:lang w:val="vi-VN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41777"/>
    <w:rPr>
      <w:rFonts w:ascii="Tahoma" w:hAnsi="Tahoma" w:eastAsia="MS Mincho"/>
      <w:b/>
      <w:bCs/>
      <w:lang w:val="vi-VN" w:eastAsia="en-US"/>
    </w:rPr>
  </w:style>
  <w:style w:type="paragraph" w:styleId="FALev3" w:customStyle="1">
    <w:name w:val="FA_Lev3"/>
    <w:basedOn w:val="Normal"/>
    <w:link w:val="FALev3Char"/>
    <w:qFormat/>
    <w:rsid w:val="00E63072"/>
    <w:pPr>
      <w:spacing w:after="200" w:line="276" w:lineRule="auto"/>
    </w:pPr>
    <w:rPr>
      <w:rFonts w:eastAsia="Arial" w:cs="Arial"/>
      <w:b/>
      <w:szCs w:val="20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94847"/>
    <w:pPr>
      <w:spacing w:after="100" w:line="276" w:lineRule="auto"/>
      <w:ind w:left="440"/>
    </w:pPr>
    <w:rPr>
      <w:rFonts w:eastAsia="Arial"/>
      <w:szCs w:val="22"/>
      <w:lang w:val="vi-VN"/>
    </w:rPr>
  </w:style>
  <w:style w:type="character" w:styleId="FALev3Char" w:customStyle="1">
    <w:name w:val="FA_Lev3 Char"/>
    <w:basedOn w:val="DefaultParagraphFont"/>
    <w:link w:val="FALev3"/>
    <w:rsid w:val="00E63072"/>
    <w:rPr>
      <w:rFonts w:cs="Arial"/>
      <w:b/>
      <w:sz w:val="24"/>
      <w:u w:val="single"/>
    </w:rPr>
  </w:style>
  <w:style w:type="paragraph" w:styleId="NormalWeb">
    <w:name w:val="Normal (Web)"/>
    <w:basedOn w:val="Normal"/>
    <w:uiPriority w:val="99"/>
    <w:unhideWhenUsed/>
    <w:rsid w:val="007A2888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07F34"/>
    <w:rPr>
      <w:color w:val="954F72" w:themeColor="followedHyperlink"/>
      <w:u w:val="single"/>
    </w:rPr>
  </w:style>
  <w:style w:type="character" w:styleId="sr-only" w:customStyle="1">
    <w:name w:val="sr-only"/>
    <w:basedOn w:val="DefaultParagraphFont"/>
    <w:rsid w:val="00A07F34"/>
  </w:style>
  <w:style w:type="paragraph" w:styleId="FALev2" w:customStyle="1">
    <w:name w:val="FA_Lev2"/>
    <w:basedOn w:val="Heading2"/>
    <w:qFormat/>
    <w:rsid w:val="00424248"/>
    <w:rPr>
      <w:rFonts w:cs="Arial"/>
      <w:color w:val="auto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3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97130C"/>
    <w:rPr>
      <w:rFonts w:ascii="Courier New" w:hAnsi="Courier New" w:eastAsia="Times New Roman" w:cs="Courier New"/>
    </w:rPr>
  </w:style>
  <w:style w:type="character" w:styleId="HTMLCode">
    <w:name w:val="HTML Code"/>
    <w:basedOn w:val="DefaultParagraphFont"/>
    <w:uiPriority w:val="99"/>
    <w:semiHidden/>
    <w:unhideWhenUsed/>
    <w:rsid w:val="0097130C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DefaultParagraphFont"/>
    <w:rsid w:val="0097130C"/>
  </w:style>
  <w:style w:type="paragraph" w:styleId="SourceCode" w:customStyle="1">
    <w:name w:val="SourceCode"/>
    <w:basedOn w:val="Normal"/>
    <w:qFormat/>
    <w:rsid w:val="004305FF"/>
    <w:pPr>
      <w:pBdr>
        <w:top w:val="single" w:color="D9D9D9" w:themeColor="background1" w:themeShade="D9" w:sz="4" w:space="1"/>
        <w:left w:val="single" w:color="D9D9D9" w:themeColor="background1" w:themeShade="D9" w:sz="4" w:space="4"/>
        <w:bottom w:val="single" w:color="D9D9D9" w:themeColor="background1" w:themeShade="D9" w:sz="4" w:space="1"/>
        <w:right w:val="single" w:color="D9D9D9" w:themeColor="background1" w:themeShade="D9" w:sz="4" w:space="4"/>
      </w:pBdr>
      <w:shd w:val="clear" w:color="auto" w:fill="D9D9D9" w:themeFill="background1" w:themeFillShade="D9"/>
      <w:spacing w:after="120" w:line="276" w:lineRule="auto"/>
    </w:pPr>
    <w:rPr>
      <w:rFonts w:eastAsiaTheme="minorEastAsia" w:cstheme="minorBidi"/>
      <w:szCs w:val="20"/>
      <w:lang w:eastAsia="ja-JP"/>
    </w:rPr>
  </w:style>
  <w:style w:type="paragraph" w:styleId="Style2" w:customStyle="1">
    <w:name w:val="Style2"/>
    <w:basedOn w:val="Heading2"/>
    <w:link w:val="Style2Char"/>
    <w:qFormat/>
    <w:rsid w:val="004305FF"/>
    <w:rPr>
      <w:color w:val="auto"/>
      <w:u w:val="single"/>
    </w:rPr>
  </w:style>
  <w:style w:type="character" w:styleId="Style2Char" w:customStyle="1">
    <w:name w:val="Style2 Char"/>
    <w:basedOn w:val="DefaultParagraphFont"/>
    <w:link w:val="Style2"/>
    <w:rsid w:val="004305FF"/>
    <w:rPr>
      <w:rFonts w:eastAsia="Times New Roman"/>
      <w:b/>
      <w:bCs/>
      <w:sz w:val="26"/>
      <w:szCs w:val="26"/>
      <w:u w:val="single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ntTable" Target="fontTable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FSOFT\SERVER%20GST\86.WIP\2.Template\2.Content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58A13-43AC-3F4B-B27C-2EDC5A06AD4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D:\FSOFT\SERVER GST\86.WIP\2.Template\2.Content\Template_Training Assignments.dotx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Training Assignments</dc:title>
  <dc:subject>1/1</dc:subject>
  <dc:creator>Nguyen Thi Dieu (FA.TOD)</dc:creator>
  <keywords>Training, Assignments</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lastModifiedBy>An Tran Viet</lastModifiedBy>
  <revision>1049</revision>
  <lastPrinted>2010-11-26T02:45:00.0000000Z</lastPrinted>
  <dcterms:created xsi:type="dcterms:W3CDTF">2019-06-26T16:09:00.0000000Z</dcterms:created>
  <dcterms:modified xsi:type="dcterms:W3CDTF">2025-03-24T00:15:24.3847094Z</dcterms:modified>
  <category>Template</category>
  <contentStatus>20/11/2012</contentStatus>
</coreProperties>
</file>